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C70A" w14:textId="3114007E" w:rsidR="00B40B1D" w:rsidRPr="00B40B1D" w:rsidRDefault="0013187C" w:rsidP="005546D6">
      <w:pPr>
        <w:pStyle w:val="Heading1"/>
      </w:pPr>
      <w:bookmarkStart w:id="0" w:name="OLE_LINK35"/>
      <w:bookmarkStart w:id="1" w:name="OLE_LINK36"/>
      <w:bookmarkStart w:id="2" w:name="_Toc116656041"/>
      <w:r>
        <w:t>General Azure</w:t>
      </w:r>
      <w:bookmarkEnd w:id="0"/>
      <w:bookmarkEnd w:id="1"/>
      <w:bookmarkEnd w:id="2"/>
      <w:r w:rsidR="00553007">
        <w:t>:</w:t>
      </w:r>
    </w:p>
    <w:p w14:paraId="56E86CA7" w14:textId="6E7C88C9" w:rsidR="0012213D" w:rsidRDefault="0012213D" w:rsidP="0012213D">
      <w:pPr>
        <w:pStyle w:val="Heading2"/>
      </w:pPr>
    </w:p>
    <w:p w14:paraId="2D9D348F" w14:textId="2EC68200" w:rsidR="0012213D" w:rsidRDefault="00DD62A6" w:rsidP="0012213D">
      <w:pPr>
        <w:pStyle w:val="IntroCopy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Tim Warner </w:t>
      </w:r>
      <w:r w:rsidR="002232F3">
        <w:rPr>
          <w:sz w:val="24"/>
          <w:szCs w:val="24"/>
        </w:rPr>
        <w:t>YouTube</w:t>
      </w:r>
      <w:r>
        <w:rPr>
          <w:sz w:val="24"/>
          <w:szCs w:val="24"/>
        </w:rPr>
        <w:t xml:space="preserve"> playlist </w:t>
      </w:r>
      <w:hyperlink r:id="rId11" w:history="1">
        <w:r w:rsidRPr="00DD62A6">
          <w:rPr>
            <w:rStyle w:val="Hyperlink"/>
            <w:sz w:val="24"/>
            <w:szCs w:val="24"/>
          </w:rPr>
          <w:t>link</w:t>
        </w:r>
      </w:hyperlink>
    </w:p>
    <w:p w14:paraId="1075FA11" w14:textId="6649B182" w:rsidR="009C3A1E" w:rsidRDefault="009C3A1E" w:rsidP="0012213D">
      <w:pPr>
        <w:pStyle w:val="IntroCopy"/>
        <w:rPr>
          <w:sz w:val="24"/>
          <w:szCs w:val="24"/>
        </w:rPr>
      </w:pPr>
      <w:r>
        <w:rPr>
          <w:sz w:val="24"/>
          <w:szCs w:val="24"/>
        </w:rPr>
        <w:t xml:space="preserve">Travis Roberts YouTube: </w:t>
      </w:r>
    </w:p>
    <w:p w14:paraId="26DC6AAF" w14:textId="77777777" w:rsidR="009C3A1E" w:rsidRDefault="00000000" w:rsidP="0012213D">
      <w:pPr>
        <w:pStyle w:val="IntroCopy"/>
        <w:rPr>
          <w:sz w:val="24"/>
          <w:szCs w:val="24"/>
        </w:rPr>
      </w:pPr>
      <w:hyperlink r:id="rId12" w:history="1">
        <w:r w:rsidR="009C3A1E" w:rsidRPr="009C3A1E">
          <w:rPr>
            <w:rStyle w:val="Hyperlink"/>
            <w:sz w:val="24"/>
            <w:szCs w:val="24"/>
          </w:rPr>
          <w:t>Azure Advisor</w:t>
        </w:r>
      </w:hyperlink>
    </w:p>
    <w:p w14:paraId="587CF1E8" w14:textId="77777777" w:rsidR="009C3A1E" w:rsidRDefault="00000000" w:rsidP="0012213D">
      <w:pPr>
        <w:pStyle w:val="IntroCopy"/>
        <w:rPr>
          <w:sz w:val="24"/>
          <w:szCs w:val="24"/>
        </w:rPr>
      </w:pPr>
      <w:hyperlink r:id="rId13" w:history="1">
        <w:r w:rsidR="009C3A1E" w:rsidRPr="009C3A1E">
          <w:rPr>
            <w:rStyle w:val="Hyperlink"/>
            <w:sz w:val="24"/>
            <w:szCs w:val="24"/>
          </w:rPr>
          <w:t>Availability Zones</w:t>
        </w:r>
      </w:hyperlink>
    </w:p>
    <w:p w14:paraId="342BC821" w14:textId="326EDBB6" w:rsidR="009C3A1E" w:rsidRDefault="00000000" w:rsidP="0012213D">
      <w:pPr>
        <w:pStyle w:val="IntroCopy"/>
        <w:rPr>
          <w:sz w:val="24"/>
          <w:szCs w:val="24"/>
        </w:rPr>
      </w:pPr>
      <w:hyperlink r:id="rId14" w:history="1">
        <w:r w:rsidR="009C3A1E" w:rsidRPr="009C3A1E">
          <w:rPr>
            <w:rStyle w:val="Hyperlink"/>
            <w:sz w:val="24"/>
            <w:szCs w:val="24"/>
          </w:rPr>
          <w:t>Azure Availability Zones and Availability Sets</w:t>
        </w:r>
      </w:hyperlink>
      <w:r w:rsidR="009C3A1E">
        <w:rPr>
          <w:sz w:val="24"/>
          <w:szCs w:val="24"/>
        </w:rPr>
        <w:t xml:space="preserve"> </w:t>
      </w:r>
    </w:p>
    <w:p w14:paraId="766FBE23" w14:textId="77777777" w:rsidR="009C3A1E" w:rsidRDefault="00EE714D" w:rsidP="009C3A1E">
      <w:pPr>
        <w:pStyle w:val="Heading1"/>
      </w:pPr>
      <w:bookmarkStart w:id="3" w:name="_Toc116656056"/>
      <w:bookmarkStart w:id="4" w:name="_Toc116656044"/>
      <w:bookmarkStart w:id="5" w:name="_Toc116656047"/>
      <w:bookmarkStart w:id="6" w:name="OLE_LINK17"/>
      <w:bookmarkStart w:id="7" w:name="OLE_LINK18"/>
      <w:bookmarkStart w:id="8" w:name="OLE_LINK5"/>
      <w:bookmarkStart w:id="9" w:name="OLE_LINK6"/>
      <w:bookmarkStart w:id="10" w:name="OLE_LINK3"/>
      <w:bookmarkStart w:id="11" w:name="OLE_LINK4"/>
      <w:r>
        <w:t>Azure Identit</w:t>
      </w:r>
      <w:bookmarkEnd w:id="3"/>
      <w:r w:rsidR="00553007">
        <w:t>y</w:t>
      </w:r>
      <w:r w:rsidR="005546D6">
        <w:t>:</w:t>
      </w:r>
    </w:p>
    <w:p w14:paraId="78372914" w14:textId="18F3B1C3" w:rsidR="00440461" w:rsidRDefault="00000000" w:rsidP="00EE714D">
      <w:pPr>
        <w:pStyle w:val="Heading2"/>
        <w:rPr>
          <w:rFonts w:ascii="Segoe UI" w:eastAsia="Times New Roman" w:hAnsi="Segoe UI" w:cs="Segoe UI"/>
          <w:bCs w:val="0"/>
          <w:kern w:val="40"/>
          <w:sz w:val="24"/>
          <w:szCs w:val="24"/>
        </w:rPr>
      </w:pPr>
      <w:hyperlink r:id="rId15" w:history="1">
        <w:r w:rsidR="002421A2" w:rsidRPr="002421A2">
          <w:rPr>
            <w:rStyle w:val="Hyperlink"/>
            <w:rFonts w:ascii="Segoe UI" w:eastAsia="Times New Roman" w:hAnsi="Segoe UI" w:cs="Segoe UI"/>
            <w:bCs w:val="0"/>
            <w:kern w:val="40"/>
            <w:sz w:val="24"/>
            <w:szCs w:val="24"/>
          </w:rPr>
          <w:t>Azure Master Class v2 - Module 2 - Identity</w:t>
        </w:r>
      </w:hyperlink>
      <w:r w:rsidR="00440461">
        <w:rPr>
          <w:rFonts w:ascii="Segoe UI" w:eastAsia="Times New Roman" w:hAnsi="Segoe UI" w:cs="Segoe UI"/>
          <w:bCs w:val="0"/>
          <w:kern w:val="40"/>
          <w:sz w:val="24"/>
          <w:szCs w:val="24"/>
        </w:rPr>
        <w:t xml:space="preserve"> by John Savill</w:t>
      </w:r>
    </w:p>
    <w:p w14:paraId="3999F47B" w14:textId="77777777" w:rsidR="00085CF2" w:rsidRDefault="00085CF2" w:rsidP="00085CF2">
      <w:pPr>
        <w:pStyle w:val="BodyCopy"/>
      </w:pPr>
    </w:p>
    <w:p w14:paraId="24EF6D8E" w14:textId="7F465451" w:rsidR="00085CF2" w:rsidRPr="00085CF2" w:rsidRDefault="00085CF2" w:rsidP="00085CF2">
      <w:pPr>
        <w:pStyle w:val="BodyCopy"/>
        <w:rPr>
          <w:b/>
          <w:bCs/>
        </w:rPr>
      </w:pPr>
      <w:r w:rsidRPr="00944DC7">
        <w:rPr>
          <w:b/>
          <w:bCs/>
          <w:highlight w:val="yellow"/>
        </w:rPr>
        <w:t>Zero Trust Lab:</w:t>
      </w:r>
    </w:p>
    <w:p w14:paraId="05AEEAD6" w14:textId="22BD412D" w:rsidR="00085CF2" w:rsidRPr="00085CF2" w:rsidRDefault="00000000" w:rsidP="00085CF2">
      <w:pPr>
        <w:pStyle w:val="BodyCopy"/>
      </w:pPr>
      <w:hyperlink r:id="rId16" w:tgtFrame="_blank" w:tooltip="https://aka.ms/ztlabguide" w:history="1">
        <w:r w:rsidR="00085CF2">
          <w:rPr>
            <w:rStyle w:val="Hyperlink"/>
          </w:rPr>
          <w:t>https://aka.ms/ztlabguide</w:t>
        </w:r>
      </w:hyperlink>
    </w:p>
    <w:p w14:paraId="60866DEC" w14:textId="4452C9C2" w:rsidR="00F71A80" w:rsidRDefault="001E4FA3" w:rsidP="00F71A80">
      <w:pPr>
        <w:pStyle w:val="Heading1"/>
      </w:pPr>
      <w:r>
        <w:t>Azure Compute</w:t>
      </w:r>
      <w:r w:rsidR="00553007">
        <w:t>:</w:t>
      </w:r>
    </w:p>
    <w:p w14:paraId="624B0FDE" w14:textId="77777777" w:rsidR="0012213D" w:rsidRDefault="0012213D" w:rsidP="0012213D">
      <w:pPr>
        <w:pStyle w:val="Heading2"/>
      </w:pPr>
      <w:r>
        <w:t>Video and Other Content:</w:t>
      </w:r>
    </w:p>
    <w:p w14:paraId="3BF49F5A" w14:textId="797C06AB" w:rsidR="002232F3" w:rsidRDefault="00000000" w:rsidP="00F71A80">
      <w:pPr>
        <w:pStyle w:val="Heading2"/>
        <w:rPr>
          <w:rFonts w:ascii="Segoe UI" w:eastAsia="Times New Roman" w:hAnsi="Segoe UI" w:cs="Segoe UI"/>
          <w:bCs w:val="0"/>
          <w:kern w:val="40"/>
          <w:sz w:val="24"/>
          <w:szCs w:val="24"/>
        </w:rPr>
      </w:pPr>
      <w:hyperlink r:id="rId17" w:history="1">
        <w:r w:rsidR="002232F3" w:rsidRPr="002232F3">
          <w:rPr>
            <w:rStyle w:val="Hyperlink"/>
            <w:rFonts w:ascii="Segoe UI" w:eastAsia="Times New Roman" w:hAnsi="Segoe UI" w:cs="Segoe UI"/>
            <w:bCs w:val="0"/>
            <w:kern w:val="40"/>
            <w:sz w:val="24"/>
            <w:szCs w:val="24"/>
          </w:rPr>
          <w:t>Introduction - AZ-900 Certification Course</w:t>
        </w:r>
      </w:hyperlink>
      <w:r w:rsidR="002232F3">
        <w:rPr>
          <w:rFonts w:ascii="Segoe UI" w:eastAsia="Times New Roman" w:hAnsi="Segoe UI" w:cs="Segoe UI"/>
          <w:bCs w:val="0"/>
          <w:kern w:val="40"/>
          <w:sz w:val="24"/>
          <w:szCs w:val="24"/>
        </w:rPr>
        <w:t xml:space="preserve"> </w:t>
      </w:r>
    </w:p>
    <w:p w14:paraId="6EF59C26" w14:textId="21A74CC7" w:rsidR="00DB6CDB" w:rsidRPr="00FE3C09" w:rsidRDefault="00000000" w:rsidP="00DB6CDB">
      <w:pPr>
        <w:pStyle w:val="BodyCopy"/>
      </w:pPr>
      <w:hyperlink r:id="rId18" w:tooltip="Understand Azure Processor Performance - Azure Compute Unit" w:history="1">
        <w:r w:rsidR="00FE3C09">
          <w:rPr>
            <w:rStyle w:val="Hyperlink"/>
            <w:rFonts w:ascii="Roboto" w:hAnsi="Roboto"/>
            <w:shd w:val="clear" w:color="auto" w:fill="FFFFFF"/>
          </w:rPr>
          <w:t>Understand Azure Processor Performance - Azure Compute Unit</w:t>
        </w:r>
      </w:hyperlink>
      <w:r w:rsidR="00FE3C09">
        <w:t xml:space="preserve"> </w:t>
      </w:r>
      <w:r w:rsidR="00FE3C09" w:rsidRPr="00FE3C09">
        <w:rPr>
          <w:bCs/>
          <w:kern w:val="40"/>
        </w:rPr>
        <w:t>by John Savill</w:t>
      </w:r>
    </w:p>
    <w:p w14:paraId="26E0CDBB" w14:textId="77777777" w:rsidR="00FE3C09" w:rsidRDefault="00000000" w:rsidP="00FE3C09">
      <w:pPr>
        <w:pStyle w:val="BodyCopy"/>
      </w:pPr>
      <w:hyperlink r:id="rId19" w:history="1">
        <w:r w:rsidR="00FE3C09" w:rsidRPr="002232F3">
          <w:rPr>
            <w:rStyle w:val="Hyperlink"/>
          </w:rPr>
          <w:t>Azure Fundamentals [AZ-900] Bootcamp</w:t>
        </w:r>
      </w:hyperlink>
      <w:r w:rsidR="00FE3C09">
        <w:t xml:space="preserve"> By </w:t>
      </w:r>
      <w:r w:rsidR="00FE3C09" w:rsidRPr="002232F3">
        <w:t>Susanth Sutheesh</w:t>
      </w:r>
    </w:p>
    <w:p w14:paraId="6B05EBED" w14:textId="3F6915A7" w:rsidR="00D91070" w:rsidRDefault="00D91070" w:rsidP="00D91070">
      <w:pPr>
        <w:pStyle w:val="Heading1"/>
      </w:pPr>
      <w:r>
        <w:t>Azure Storage</w:t>
      </w:r>
      <w:r w:rsidR="00553007">
        <w:t>:</w:t>
      </w:r>
    </w:p>
    <w:p w14:paraId="057C52BB" w14:textId="093263FF" w:rsidR="003422FD" w:rsidRDefault="00000000" w:rsidP="00D91070">
      <w:pPr>
        <w:pStyle w:val="Heading2"/>
      </w:pPr>
      <w:hyperlink r:id="rId20" w:history="1">
        <w:r w:rsidR="003422FD" w:rsidRPr="003422FD">
          <w:rPr>
            <w:rStyle w:val="Hyperlink"/>
            <w:rFonts w:ascii="Segoe UI" w:eastAsia="Times New Roman" w:hAnsi="Segoe UI" w:cs="Segoe UI"/>
            <w:bCs w:val="0"/>
            <w:sz w:val="20"/>
            <w:szCs w:val="20"/>
          </w:rPr>
          <w:t>Azure Master Class v2 - Module 5 - Storage</w:t>
        </w:r>
      </w:hyperlink>
      <w:r w:rsidR="003422FD">
        <w:t xml:space="preserve"> </w:t>
      </w:r>
      <w:r w:rsidR="003422FD" w:rsidRPr="00FE3C09">
        <w:rPr>
          <w:rFonts w:ascii="Segoe UI" w:eastAsia="Times New Roman" w:hAnsi="Segoe UI" w:cs="Segoe UI"/>
          <w:bCs w:val="0"/>
          <w:kern w:val="40"/>
          <w:sz w:val="20"/>
          <w:szCs w:val="20"/>
        </w:rPr>
        <w:t>by John Savill</w:t>
      </w:r>
    </w:p>
    <w:p w14:paraId="51C58FFA" w14:textId="4A4B5ACB" w:rsidR="003422FD" w:rsidRDefault="00000000" w:rsidP="00D91070">
      <w:pPr>
        <w:pStyle w:val="Heading2"/>
      </w:pPr>
      <w:hyperlink r:id="rId21" w:history="1">
        <w:r w:rsidR="003422FD">
          <w:rPr>
            <w:rStyle w:val="Hyperlink"/>
            <w:rFonts w:ascii="Calibri" w:hAnsi="Calibri" w:cs="Calibri"/>
            <w:sz w:val="22"/>
            <w:szCs w:val="22"/>
          </w:rPr>
          <w:t>Private Endpoints and DNS in Azure</w:t>
        </w:r>
      </w:hyperlink>
      <w:r w:rsidR="003422FD">
        <w:t xml:space="preserve"> </w:t>
      </w:r>
      <w:r w:rsidR="003422FD" w:rsidRPr="003422FD">
        <w:rPr>
          <w:rFonts w:ascii="Segoe UI" w:hAnsi="Segoe UI" w:cs="Segoe UI"/>
          <w:kern w:val="40"/>
          <w:sz w:val="20"/>
          <w:szCs w:val="20"/>
        </w:rPr>
        <w:t>by Travis Roberts</w:t>
      </w:r>
    </w:p>
    <w:p w14:paraId="7FFF7699" w14:textId="47E70419" w:rsidR="003422FD" w:rsidRDefault="00000000" w:rsidP="00D91070">
      <w:pPr>
        <w:pStyle w:val="Heading2"/>
      </w:pPr>
      <w:hyperlink r:id="rId22" w:history="1">
        <w:r w:rsidR="003422FD">
          <w:rPr>
            <w:rStyle w:val="Hyperlink"/>
            <w:rFonts w:ascii="Calibri" w:hAnsi="Calibri" w:cs="Calibri"/>
            <w:sz w:val="22"/>
            <w:szCs w:val="22"/>
          </w:rPr>
          <w:t>Private Endpoints and DNS Part Deux: Azure Private DNS Zones</w:t>
        </w:r>
      </w:hyperlink>
      <w:r w:rsidR="003422FD">
        <w:t xml:space="preserve"> </w:t>
      </w:r>
      <w:r w:rsidR="003422FD" w:rsidRPr="003422FD">
        <w:rPr>
          <w:rFonts w:ascii="Segoe UI" w:hAnsi="Segoe UI" w:cs="Segoe UI"/>
          <w:kern w:val="40"/>
          <w:sz w:val="20"/>
          <w:szCs w:val="20"/>
        </w:rPr>
        <w:t>by Travis Roberts</w:t>
      </w:r>
    </w:p>
    <w:p w14:paraId="6FBE93B3" w14:textId="31E08D4B" w:rsidR="003422FD" w:rsidRDefault="00000000" w:rsidP="003422FD">
      <w:pPr>
        <w:pStyle w:val="BodyCopy"/>
        <w:rPr>
          <w:kern w:val="40"/>
        </w:rPr>
      </w:pPr>
      <w:hyperlink r:id="rId23" w:history="1">
        <w:r w:rsidR="003422FD">
          <w:rPr>
            <w:rStyle w:val="Hyperlink"/>
            <w:rFonts w:ascii="Calibri" w:hAnsi="Calibri" w:cs="Calibri"/>
            <w:sz w:val="22"/>
            <w:szCs w:val="22"/>
          </w:rPr>
          <w:t>Private Endpoints with Azure Storage File Shares</w:t>
        </w:r>
      </w:hyperlink>
      <w:r w:rsidR="003422FD">
        <w:rPr>
          <w:rFonts w:ascii="Calibri" w:hAnsi="Calibri" w:cs="Calibri"/>
          <w:sz w:val="22"/>
          <w:szCs w:val="22"/>
        </w:rPr>
        <w:t xml:space="preserve"> </w:t>
      </w:r>
      <w:r w:rsidR="003422FD" w:rsidRPr="003422FD">
        <w:rPr>
          <w:kern w:val="40"/>
        </w:rPr>
        <w:t>by Travis Roberts</w:t>
      </w:r>
    </w:p>
    <w:p w14:paraId="6E879364" w14:textId="7FCA7ADD" w:rsidR="003422FD" w:rsidRPr="003422FD" w:rsidRDefault="00000000" w:rsidP="003422FD">
      <w:pPr>
        <w:pStyle w:val="BodyCopy"/>
      </w:pPr>
      <w:hyperlink r:id="rId24" w:history="1">
        <w:r w:rsidR="003422FD" w:rsidRPr="003422FD">
          <w:rPr>
            <w:rStyle w:val="Hyperlink"/>
          </w:rPr>
          <w:t>SFTP with Azure Storage is now Generally Availability</w:t>
        </w:r>
      </w:hyperlink>
      <w:r w:rsidR="003422FD">
        <w:t xml:space="preserve"> </w:t>
      </w:r>
      <w:r w:rsidR="003422FD" w:rsidRPr="003422FD">
        <w:rPr>
          <w:kern w:val="40"/>
        </w:rPr>
        <w:t>by Travis Roberts</w:t>
      </w:r>
    </w:p>
    <w:p w14:paraId="13446DDF" w14:textId="68FBB60D" w:rsidR="003422FD" w:rsidRDefault="00EE714D" w:rsidP="00EE714D">
      <w:pPr>
        <w:pStyle w:val="Heading1"/>
      </w:pPr>
      <w:r>
        <w:t>Azure Networking</w:t>
      </w:r>
      <w:bookmarkEnd w:id="4"/>
      <w:r w:rsidR="00553007">
        <w:t>:</w:t>
      </w:r>
    </w:p>
    <w:p w14:paraId="0B38A403" w14:textId="4D3548BA" w:rsidR="008E0E5C" w:rsidRDefault="00000000" w:rsidP="008E0E5C">
      <w:pPr>
        <w:pStyle w:val="BodyCopy"/>
      </w:pPr>
      <w:hyperlink r:id="rId25" w:history="1">
        <w:r w:rsidR="008E0E5C" w:rsidRPr="008E0E5C">
          <w:rPr>
            <w:rStyle w:val="Hyperlink"/>
          </w:rPr>
          <w:t>Azure Networking [AZ-700] Bootcamp</w:t>
        </w:r>
      </w:hyperlink>
      <w:r w:rsidR="008E0E5C">
        <w:t xml:space="preserve"> By </w:t>
      </w:r>
      <w:r w:rsidR="008E0E5C" w:rsidRPr="002232F3">
        <w:t>Susanth Sutheesh</w:t>
      </w:r>
    </w:p>
    <w:p w14:paraId="3047573C" w14:textId="530995FA" w:rsidR="008E0E5C" w:rsidRPr="008E0E5C" w:rsidRDefault="00000000" w:rsidP="008E0E5C">
      <w:pPr>
        <w:pStyle w:val="BodyCopy"/>
      </w:pPr>
      <w:hyperlink r:id="rId26" w:history="1">
        <w:r w:rsidR="008E0E5C" w:rsidRPr="008E0E5C">
          <w:rPr>
            <w:rStyle w:val="Hyperlink"/>
          </w:rPr>
          <w:t>Adam Stuart</w:t>
        </w:r>
      </w:hyperlink>
    </w:p>
    <w:p w14:paraId="3119D0F9" w14:textId="03E7A6EE" w:rsidR="00DE707F" w:rsidRPr="00220FBD" w:rsidRDefault="00DE707F" w:rsidP="00DE707F">
      <w:pPr>
        <w:pStyle w:val="Heading1"/>
      </w:pPr>
      <w:bookmarkStart w:id="12" w:name="_Toc116656050"/>
      <w:bookmarkEnd w:id="5"/>
      <w:r>
        <w:t>Azure Security</w:t>
      </w:r>
      <w:bookmarkEnd w:id="12"/>
      <w:r w:rsidR="00553007">
        <w:t>:</w:t>
      </w:r>
    </w:p>
    <w:p w14:paraId="49182A40" w14:textId="4C1F864E" w:rsidR="005069C9" w:rsidRPr="003213FB" w:rsidRDefault="00000000" w:rsidP="005069C9">
      <w:pPr>
        <w:pStyle w:val="Subheading2Nospaceafter"/>
        <w:rPr>
          <w:rFonts w:ascii="Segoe UI" w:hAnsi="Segoe UI"/>
          <w:b w:val="0"/>
          <w:kern w:val="40"/>
        </w:rPr>
      </w:pPr>
      <w:hyperlink r:id="rId27" w:history="1">
        <w:r w:rsidR="003213FB" w:rsidRPr="003213FB">
          <w:rPr>
            <w:rStyle w:val="Hyperlink"/>
            <w:rFonts w:ascii="Segoe UI" w:hAnsi="Segoe UI"/>
            <w:b w:val="0"/>
            <w:kern w:val="40"/>
          </w:rPr>
          <w:t>Keep Everything Secure in the Cloud</w:t>
        </w:r>
      </w:hyperlink>
      <w:r w:rsidR="003213FB">
        <w:rPr>
          <w:rFonts w:ascii="Segoe UI" w:hAnsi="Segoe UI"/>
          <w:b w:val="0"/>
          <w:kern w:val="40"/>
        </w:rPr>
        <w:t xml:space="preserve"> by Azure Academy</w:t>
      </w:r>
    </w:p>
    <w:p w14:paraId="2DE09959" w14:textId="2B1E6094" w:rsidR="003213FB" w:rsidRDefault="00000000" w:rsidP="003213FB">
      <w:pPr>
        <w:pStyle w:val="BodyText"/>
      </w:pPr>
      <w:hyperlink r:id="rId28" w:history="1">
        <w:r w:rsidR="00A843FF" w:rsidRPr="00A843FF">
          <w:rPr>
            <w:rStyle w:val="Hyperlink"/>
          </w:rPr>
          <w:t>AZ-500 Microsoft Azure Security</w:t>
        </w:r>
      </w:hyperlink>
      <w:r w:rsidR="00A843FF">
        <w:t xml:space="preserve"> </w:t>
      </w:r>
      <w:r w:rsidR="00A843FF" w:rsidRPr="00FE3C09">
        <w:rPr>
          <w:bCs/>
          <w:kern w:val="40"/>
        </w:rPr>
        <w:t>by John Savill</w:t>
      </w:r>
    </w:p>
    <w:p w14:paraId="33EF9B85" w14:textId="44238C15" w:rsidR="00F25841" w:rsidRDefault="00F25841" w:rsidP="00F25841">
      <w:pPr>
        <w:pStyle w:val="Heading1"/>
      </w:pPr>
      <w:r w:rsidRPr="00F25841">
        <w:t>Azure Governance</w:t>
      </w:r>
      <w:r w:rsidR="00553007">
        <w:t>:</w:t>
      </w:r>
    </w:p>
    <w:p w14:paraId="0118A989" w14:textId="266D07B0" w:rsidR="00D72EBE" w:rsidRDefault="00000000">
      <w:pPr>
        <w:spacing w:after="0"/>
        <w:rPr>
          <w:kern w:val="40"/>
        </w:rPr>
      </w:pPr>
      <w:hyperlink r:id="rId29" w:history="1">
        <w:r w:rsidR="00D72EBE" w:rsidRPr="00D72EBE">
          <w:rPr>
            <w:rStyle w:val="Hyperlink"/>
            <w:kern w:val="40"/>
          </w:rPr>
          <w:t>Azure Master Class v2 - Module 3 - Governance</w:t>
        </w:r>
      </w:hyperlink>
      <w:r w:rsidR="00D72EBE">
        <w:rPr>
          <w:kern w:val="40"/>
        </w:rPr>
        <w:t xml:space="preserve"> </w:t>
      </w:r>
      <w:r w:rsidR="00D72EBE" w:rsidRPr="00FE3C09">
        <w:rPr>
          <w:bCs/>
          <w:kern w:val="40"/>
        </w:rPr>
        <w:t>by John Savill</w:t>
      </w:r>
    </w:p>
    <w:p w14:paraId="73DE52D1" w14:textId="6D47C175" w:rsidR="005F3CEE" w:rsidRPr="00B40B1D" w:rsidRDefault="005F3CEE" w:rsidP="00FF4B4C">
      <w:pPr>
        <w:pStyle w:val="Heading1"/>
      </w:pPr>
      <w:bookmarkStart w:id="13" w:name="_Toc116656059"/>
      <w:bookmarkStart w:id="14" w:name="_Hlk116656988"/>
      <w:bookmarkStart w:id="15" w:name="_Toc116656053"/>
      <w:r>
        <w:t>Azure Automation</w:t>
      </w:r>
      <w:bookmarkEnd w:id="13"/>
      <w:bookmarkEnd w:id="14"/>
      <w:r w:rsidR="00553007">
        <w:t>:</w:t>
      </w:r>
    </w:p>
    <w:p w14:paraId="7CC6451C" w14:textId="0D13459B" w:rsidR="00856E4D" w:rsidRDefault="00000000" w:rsidP="00FF4B4C">
      <w:pPr>
        <w:rPr>
          <w:kern w:val="40"/>
          <w:sz w:val="24"/>
          <w:szCs w:val="24"/>
        </w:rPr>
      </w:pPr>
      <w:hyperlink r:id="rId30" w:history="1">
        <w:r w:rsidR="00856E4D" w:rsidRPr="00856E4D">
          <w:rPr>
            <w:rStyle w:val="Hyperlink"/>
            <w:kern w:val="40"/>
            <w:sz w:val="24"/>
            <w:szCs w:val="24"/>
          </w:rPr>
          <w:t>Get Productive with Microsoft Azure Deployment Templates</w:t>
        </w:r>
      </w:hyperlink>
      <w:r w:rsidR="00856E4D">
        <w:rPr>
          <w:kern w:val="40"/>
          <w:sz w:val="24"/>
          <w:szCs w:val="24"/>
        </w:rPr>
        <w:t xml:space="preserve"> </w:t>
      </w:r>
      <w:r w:rsidR="008C30E9">
        <w:rPr>
          <w:kern w:val="40"/>
        </w:rPr>
        <w:t>b</w:t>
      </w:r>
      <w:r w:rsidR="00856E4D" w:rsidRPr="008C30E9">
        <w:rPr>
          <w:kern w:val="40"/>
        </w:rPr>
        <w:t>y Tim Warner</w:t>
      </w:r>
      <w:r w:rsidR="00856E4D">
        <w:rPr>
          <w:kern w:val="40"/>
          <w:sz w:val="24"/>
          <w:szCs w:val="24"/>
        </w:rPr>
        <w:t xml:space="preserve">  </w:t>
      </w:r>
    </w:p>
    <w:p w14:paraId="5C860A55" w14:textId="76CDBABB" w:rsidR="002A10A1" w:rsidRPr="002A10A1" w:rsidRDefault="00000000" w:rsidP="00FF4B4C">
      <w:pPr>
        <w:rPr>
          <w:kern w:val="40"/>
        </w:rPr>
      </w:pPr>
      <w:hyperlink r:id="rId31" w:history="1">
        <w:r w:rsidR="002A10A1" w:rsidRPr="002A10A1">
          <w:rPr>
            <w:rStyle w:val="Hyperlink"/>
            <w:kern w:val="40"/>
          </w:rPr>
          <w:t>Azure Image Builder</w:t>
        </w:r>
      </w:hyperlink>
      <w:r w:rsidR="002A10A1">
        <w:rPr>
          <w:kern w:val="40"/>
        </w:rPr>
        <w:t xml:space="preserve"> </w:t>
      </w:r>
      <w:r w:rsidR="00857F1A">
        <w:rPr>
          <w:kern w:val="40"/>
        </w:rPr>
        <w:t xml:space="preserve">AND </w:t>
      </w:r>
      <w:hyperlink r:id="rId32" w:history="1">
        <w:r w:rsidR="00857F1A" w:rsidRPr="00857F1A">
          <w:rPr>
            <w:rStyle w:val="Hyperlink"/>
            <w:kern w:val="40"/>
          </w:rPr>
          <w:t>Introduction to Azure Automation</w:t>
        </w:r>
      </w:hyperlink>
      <w:r w:rsidR="00857F1A">
        <w:rPr>
          <w:kern w:val="40"/>
        </w:rPr>
        <w:t xml:space="preserve"> </w:t>
      </w:r>
      <w:r w:rsidR="002A10A1">
        <w:rPr>
          <w:kern w:val="40"/>
        </w:rPr>
        <w:t>by Travis Roberts</w:t>
      </w:r>
    </w:p>
    <w:p w14:paraId="7239FA0C" w14:textId="5288EC07" w:rsidR="00B40B1D" w:rsidRDefault="00214CBD" w:rsidP="00B40B1D">
      <w:pPr>
        <w:pStyle w:val="Heading1"/>
      </w:pPr>
      <w:r>
        <w:t xml:space="preserve">Azure </w:t>
      </w:r>
      <w:bookmarkEnd w:id="15"/>
      <w:r w:rsidR="00553007">
        <w:t>BCDR:</w:t>
      </w:r>
    </w:p>
    <w:p w14:paraId="6E1A7CC2" w14:textId="74D1EC1F" w:rsidR="002A10A1" w:rsidRDefault="00000000" w:rsidP="00C43608">
      <w:pPr>
        <w:spacing w:after="0"/>
        <w:rPr>
          <w:kern w:val="40"/>
        </w:rPr>
      </w:pPr>
      <w:hyperlink r:id="rId33" w:history="1">
        <w:r w:rsidR="002A10A1" w:rsidRPr="002A10A1">
          <w:rPr>
            <w:rStyle w:val="Hyperlink"/>
            <w:kern w:val="40"/>
          </w:rPr>
          <w:t>Azure Migrate Hyper-V VMs to Azure | Azure Site Recovery Vault | Azure Migrate</w:t>
        </w:r>
      </w:hyperlink>
      <w:r w:rsidR="002A10A1">
        <w:rPr>
          <w:kern w:val="40"/>
        </w:rPr>
        <w:t xml:space="preserve">   by </w:t>
      </w:r>
      <w:r w:rsidR="002A10A1" w:rsidRPr="002A10A1">
        <w:rPr>
          <w:kern w:val="40"/>
        </w:rPr>
        <w:t>Hammad Siddiqui</w:t>
      </w:r>
      <w:r w:rsidR="002A10A1">
        <w:rPr>
          <w:kern w:val="40"/>
        </w:rPr>
        <w:t xml:space="preserve"> </w:t>
      </w:r>
    </w:p>
    <w:p w14:paraId="10D9F919" w14:textId="69D3B81C" w:rsidR="003334A0" w:rsidRDefault="003334A0" w:rsidP="003334A0">
      <w:pPr>
        <w:pStyle w:val="Heading1"/>
      </w:pPr>
      <w:bookmarkStart w:id="16" w:name="_Toc116656061"/>
      <w:r>
        <w:t xml:space="preserve">Azure </w:t>
      </w:r>
      <w:r w:rsidR="0013646A">
        <w:t>Virtual Desktop</w:t>
      </w:r>
      <w:bookmarkEnd w:id="16"/>
      <w:r w:rsidR="00553007">
        <w:t>:</w:t>
      </w:r>
    </w:p>
    <w:bookmarkEnd w:id="6"/>
    <w:bookmarkEnd w:id="7"/>
    <w:bookmarkEnd w:id="8"/>
    <w:bookmarkEnd w:id="9"/>
    <w:bookmarkEnd w:id="10"/>
    <w:bookmarkEnd w:id="11"/>
    <w:p w14:paraId="203AF726" w14:textId="2F7741FD" w:rsidR="00696812" w:rsidRDefault="002A56CD" w:rsidP="00182C17">
      <w:pPr>
        <w:spacing w:after="0"/>
        <w:rPr>
          <w:kern w:val="40"/>
        </w:rPr>
      </w:pPr>
      <w:r>
        <w:fldChar w:fldCharType="begin"/>
      </w:r>
      <w:r>
        <w:instrText xml:space="preserve"> HYPERLINK "https://www.youtube.com/watch?v=rEjddntRnZk" </w:instrText>
      </w:r>
      <w:r>
        <w:fldChar w:fldCharType="separate"/>
      </w:r>
      <w:r w:rsidR="00E70417" w:rsidRPr="00E70417">
        <w:rPr>
          <w:rStyle w:val="Hyperlink"/>
          <w:kern w:val="40"/>
          <w:sz w:val="24"/>
          <w:szCs w:val="24"/>
        </w:rPr>
        <w:t>Azure Virtual Desktop [AZ-140] Bootcamp (12 Labs &amp; 26 Exercises)</w:t>
      </w:r>
      <w:r>
        <w:rPr>
          <w:rStyle w:val="Hyperlink"/>
          <w:kern w:val="40"/>
          <w:sz w:val="24"/>
          <w:szCs w:val="24"/>
        </w:rPr>
        <w:fldChar w:fldCharType="end"/>
      </w:r>
      <w:r w:rsidR="00E70417">
        <w:rPr>
          <w:kern w:val="40"/>
          <w:sz w:val="24"/>
          <w:szCs w:val="24"/>
        </w:rPr>
        <w:t xml:space="preserve">  </w:t>
      </w:r>
      <w:r w:rsidR="00E70417" w:rsidRPr="00E70417">
        <w:rPr>
          <w:kern w:val="40"/>
        </w:rPr>
        <w:t>by Susanth Sutheesh</w:t>
      </w:r>
    </w:p>
    <w:p w14:paraId="5364310A" w14:textId="5B1C87FC" w:rsidR="00041F8C" w:rsidRDefault="00000000" w:rsidP="00182C17">
      <w:pPr>
        <w:spacing w:after="0"/>
        <w:rPr>
          <w:kern w:val="40"/>
        </w:rPr>
      </w:pPr>
      <w:hyperlink r:id="rId34" w:history="1">
        <w:r w:rsidR="00041F8C" w:rsidRPr="00041F8C">
          <w:rPr>
            <w:rStyle w:val="Hyperlink"/>
            <w:kern w:val="40"/>
          </w:rPr>
          <w:t>AVD</w:t>
        </w:r>
      </w:hyperlink>
      <w:r w:rsidR="00041F8C">
        <w:rPr>
          <w:kern w:val="40"/>
        </w:rPr>
        <w:t xml:space="preserve"> by Travis Roberts</w:t>
      </w:r>
    </w:p>
    <w:p w14:paraId="5A0B5BD5" w14:textId="77777777" w:rsidR="00C613A5" w:rsidRDefault="00C613A5" w:rsidP="00182C17">
      <w:pPr>
        <w:spacing w:after="0"/>
        <w:rPr>
          <w:kern w:val="40"/>
        </w:rPr>
      </w:pPr>
    </w:p>
    <w:p w14:paraId="3962472A" w14:textId="3047C559" w:rsidR="001D2FCA" w:rsidRDefault="001D2FCA" w:rsidP="00182C17">
      <w:pPr>
        <w:spacing w:after="0"/>
        <w:rPr>
          <w:kern w:val="40"/>
        </w:rPr>
      </w:pPr>
      <w:r w:rsidRPr="001D2FCA">
        <w:rPr>
          <w:kern w:val="40"/>
        </w:rPr>
        <w:t>Azure Virtual Desktop Essentials</w:t>
      </w:r>
    </w:p>
    <w:p w14:paraId="2CA8B80B" w14:textId="77777777" w:rsidR="001D2FCA" w:rsidRDefault="00000000" w:rsidP="001D2FCA">
      <w:pPr>
        <w:spacing w:after="0"/>
        <w:rPr>
          <w:color w:val="auto"/>
          <w:kern w:val="0"/>
          <w:sz w:val="21"/>
          <w:szCs w:val="21"/>
        </w:rPr>
      </w:pPr>
      <w:hyperlink r:id="rId35" w:tgtFrame="_blank" w:tooltip="https://t.co/xzhgbokdo2" w:history="1">
        <w:r w:rsidR="001D2FCA">
          <w:rPr>
            <w:rStyle w:val="Hyperlink"/>
            <w:sz w:val="21"/>
            <w:szCs w:val="21"/>
          </w:rPr>
          <w:t>youtu.be/QmWVmMFVF0Q</w:t>
        </w:r>
      </w:hyperlink>
    </w:p>
    <w:p w14:paraId="1B5E6443" w14:textId="77777777" w:rsidR="001D2FCA" w:rsidRDefault="00000000" w:rsidP="001D2FCA">
      <w:pPr>
        <w:spacing w:after="0"/>
        <w:rPr>
          <w:color w:val="auto"/>
          <w:kern w:val="0"/>
          <w:sz w:val="21"/>
          <w:szCs w:val="21"/>
        </w:rPr>
      </w:pPr>
      <w:hyperlink r:id="rId36" w:tgtFrame="_blank" w:tooltip="https://aka.ms/avdmechanicsseries" w:history="1">
        <w:r w:rsidR="001D2FCA">
          <w:rPr>
            <w:rStyle w:val="Hyperlink"/>
            <w:sz w:val="21"/>
            <w:szCs w:val="21"/>
          </w:rPr>
          <w:t>https://aka.ms/AVDMechanicsSeries</w:t>
        </w:r>
      </w:hyperlink>
    </w:p>
    <w:p w14:paraId="0B79E086" w14:textId="77777777" w:rsidR="001D2FCA" w:rsidRDefault="001D2FCA" w:rsidP="00182C17">
      <w:pPr>
        <w:spacing w:after="0"/>
        <w:rPr>
          <w:kern w:val="40"/>
        </w:rPr>
      </w:pPr>
    </w:p>
    <w:sectPr w:rsidR="001D2FCA" w:rsidSect="005546D6">
      <w:headerReference w:type="first" r:id="rId37"/>
      <w:type w:val="nextColumn"/>
      <w:pgSz w:w="12240" w:h="15840" w:code="1"/>
      <w:pgMar w:top="1440" w:right="1440" w:bottom="1440" w:left="1440" w:header="108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AC8AD" w14:textId="77777777" w:rsidR="00D036CA" w:rsidRDefault="00D036CA" w:rsidP="004D4341">
      <w:r>
        <w:separator/>
      </w:r>
    </w:p>
  </w:endnote>
  <w:endnote w:type="continuationSeparator" w:id="0">
    <w:p w14:paraId="2DAEDDFC" w14:textId="77777777" w:rsidR="00D036CA" w:rsidRDefault="00D036CA" w:rsidP="004D4341">
      <w:r>
        <w:continuationSeparator/>
      </w:r>
    </w:p>
  </w:endnote>
  <w:endnote w:type="continuationNotice" w:id="1">
    <w:p w14:paraId="57CBB1F5" w14:textId="77777777" w:rsidR="00D036CA" w:rsidRDefault="00D036C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F1B2" w14:textId="77777777" w:rsidR="00D036CA" w:rsidRDefault="00D036CA" w:rsidP="004D4341">
      <w:r>
        <w:separator/>
      </w:r>
    </w:p>
  </w:footnote>
  <w:footnote w:type="continuationSeparator" w:id="0">
    <w:p w14:paraId="475986C1" w14:textId="77777777" w:rsidR="00D036CA" w:rsidRDefault="00D036CA" w:rsidP="004D4341">
      <w:r>
        <w:continuationSeparator/>
      </w:r>
    </w:p>
  </w:footnote>
  <w:footnote w:type="continuationNotice" w:id="1">
    <w:p w14:paraId="43754D95" w14:textId="77777777" w:rsidR="00D036CA" w:rsidRDefault="00D036C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66D5" w14:textId="77777777" w:rsidR="003B6683" w:rsidRDefault="003B6683" w:rsidP="004D4341">
    <w:r>
      <w:rPr>
        <w:noProof/>
      </w:rPr>
      <w:drawing>
        <wp:anchor distT="0" distB="0" distL="114300" distR="114300" simplePos="0" relativeHeight="251658240" behindDoc="1" locked="1" layoutInCell="1" allowOverlap="0" wp14:anchorId="08FF94A3" wp14:editId="4FF5F912">
          <wp:simplePos x="0" y="0"/>
          <wp:positionH relativeFrom="page">
            <wp:posOffset>731520</wp:posOffset>
          </wp:positionH>
          <wp:positionV relativeFrom="page">
            <wp:posOffset>365760</wp:posOffset>
          </wp:positionV>
          <wp:extent cx="1188720" cy="274320"/>
          <wp:effectExtent l="0" t="0" r="5080" b="508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9E6B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FAE8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127D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D2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3635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20B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ACA6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8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F42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D26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F1465"/>
    <w:multiLevelType w:val="hybridMultilevel"/>
    <w:tmpl w:val="3070B364"/>
    <w:lvl w:ilvl="0" w:tplc="9E8020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34FA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C6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467B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EE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6E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4CB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8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6CA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145A3E"/>
    <w:multiLevelType w:val="hybridMultilevel"/>
    <w:tmpl w:val="77DA4CFE"/>
    <w:lvl w:ilvl="0" w:tplc="4492E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A4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68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CD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0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6E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C0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AC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00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D1462E5"/>
    <w:multiLevelType w:val="hybridMultilevel"/>
    <w:tmpl w:val="8EBC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E2E2425"/>
    <w:multiLevelType w:val="multilevel"/>
    <w:tmpl w:val="58587EEA"/>
    <w:numStyleLink w:val="XXXXXXXX"/>
  </w:abstractNum>
  <w:abstractNum w:abstractNumId="14" w15:restartNumberingAfterBreak="0">
    <w:nsid w:val="14CC7ADA"/>
    <w:multiLevelType w:val="multilevel"/>
    <w:tmpl w:val="58587EEA"/>
    <w:numStyleLink w:val="XXXXXXXX"/>
  </w:abstractNum>
  <w:abstractNum w:abstractNumId="15" w15:restartNumberingAfterBreak="0">
    <w:nsid w:val="16F44AFB"/>
    <w:multiLevelType w:val="multilevel"/>
    <w:tmpl w:val="58587EEA"/>
    <w:numStyleLink w:val="XXXXXXXX"/>
  </w:abstractNum>
  <w:abstractNum w:abstractNumId="16" w15:restartNumberingAfterBreak="0">
    <w:nsid w:val="1D573ADB"/>
    <w:multiLevelType w:val="hybridMultilevel"/>
    <w:tmpl w:val="4A8C3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EB1156D"/>
    <w:multiLevelType w:val="hybridMultilevel"/>
    <w:tmpl w:val="454E2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9948B2"/>
    <w:multiLevelType w:val="multilevel"/>
    <w:tmpl w:val="58587EEA"/>
    <w:numStyleLink w:val="XXXXXXXX"/>
  </w:abstractNum>
  <w:abstractNum w:abstractNumId="19" w15:restartNumberingAfterBreak="0">
    <w:nsid w:val="29723756"/>
    <w:multiLevelType w:val="multilevel"/>
    <w:tmpl w:val="58587EEA"/>
    <w:numStyleLink w:val="XXXXXXXX"/>
  </w:abstractNum>
  <w:abstractNum w:abstractNumId="20" w15:restartNumberingAfterBreak="0">
    <w:nsid w:val="2C0904CE"/>
    <w:multiLevelType w:val="multilevel"/>
    <w:tmpl w:val="58587EEA"/>
    <w:numStyleLink w:val="XXXXXXXX"/>
  </w:abstractNum>
  <w:abstractNum w:abstractNumId="21" w15:restartNumberingAfterBreak="0">
    <w:nsid w:val="32C027E6"/>
    <w:multiLevelType w:val="multilevel"/>
    <w:tmpl w:val="58587EEA"/>
    <w:numStyleLink w:val="XXXXXXXX"/>
  </w:abstractNum>
  <w:abstractNum w:abstractNumId="22" w15:restartNumberingAfterBreak="0">
    <w:nsid w:val="35734145"/>
    <w:multiLevelType w:val="hybridMultilevel"/>
    <w:tmpl w:val="8B84C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46F28"/>
    <w:multiLevelType w:val="multilevel"/>
    <w:tmpl w:val="58587EEA"/>
    <w:numStyleLink w:val="XXXXXXXX"/>
  </w:abstractNum>
  <w:abstractNum w:abstractNumId="24" w15:restartNumberingAfterBreak="0">
    <w:nsid w:val="37B316DD"/>
    <w:multiLevelType w:val="hybridMultilevel"/>
    <w:tmpl w:val="BF3C1634"/>
    <w:lvl w:ilvl="0" w:tplc="0B4CA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5A4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69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21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AA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21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22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2A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EA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8247708"/>
    <w:multiLevelType w:val="multilevel"/>
    <w:tmpl w:val="58587EEA"/>
    <w:numStyleLink w:val="XXXXXXXX"/>
  </w:abstractNum>
  <w:abstractNum w:abstractNumId="26" w15:restartNumberingAfterBreak="0">
    <w:nsid w:val="3EDF3282"/>
    <w:multiLevelType w:val="multilevel"/>
    <w:tmpl w:val="58587EEA"/>
    <w:numStyleLink w:val="XXXXXXXX"/>
  </w:abstractNum>
  <w:abstractNum w:abstractNumId="27" w15:restartNumberingAfterBreak="0">
    <w:nsid w:val="3F402D64"/>
    <w:multiLevelType w:val="hybridMultilevel"/>
    <w:tmpl w:val="9F063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963F4"/>
    <w:multiLevelType w:val="hybridMultilevel"/>
    <w:tmpl w:val="1366B6CC"/>
    <w:lvl w:ilvl="0" w:tplc="454494A2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3978B3"/>
    <w:multiLevelType w:val="multilevel"/>
    <w:tmpl w:val="58587EEA"/>
    <w:numStyleLink w:val="XXXXXXXX"/>
  </w:abstractNum>
  <w:abstractNum w:abstractNumId="30" w15:restartNumberingAfterBreak="0">
    <w:nsid w:val="417E3979"/>
    <w:multiLevelType w:val="hybridMultilevel"/>
    <w:tmpl w:val="7706956E"/>
    <w:lvl w:ilvl="0" w:tplc="39FA88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362539"/>
    <w:multiLevelType w:val="hybridMultilevel"/>
    <w:tmpl w:val="E8BCF068"/>
    <w:lvl w:ilvl="0" w:tplc="66740212">
      <w:start w:val="1"/>
      <w:numFmt w:val="bullet"/>
      <w:pStyle w:val="BodyCopy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A3C1952"/>
    <w:multiLevelType w:val="multilevel"/>
    <w:tmpl w:val="58587EEA"/>
    <w:numStyleLink w:val="XXXXXXXX"/>
  </w:abstractNum>
  <w:abstractNum w:abstractNumId="33" w15:restartNumberingAfterBreak="0">
    <w:nsid w:val="4AFF5A41"/>
    <w:multiLevelType w:val="multilevel"/>
    <w:tmpl w:val="58587EEA"/>
    <w:styleLink w:val="XXXXXXXX"/>
    <w:lvl w:ilvl="0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ascii="Symbol" w:hAnsi="Symbol" w:hint="default"/>
        <w:color w:val="auto"/>
        <w:position w:val="3"/>
      </w:rPr>
    </w:lvl>
    <w:lvl w:ilvl="1">
      <w:start w:val="1"/>
      <w:numFmt w:val="bullet"/>
      <w:lvlText w:val=""/>
      <w:lvlJc w:val="left"/>
      <w:pPr>
        <w:ind w:left="792" w:hanging="216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1008" w:hanging="216"/>
      </w:pPr>
      <w:rPr>
        <w:rFonts w:ascii="Symbol" w:hAnsi="Symbol" w:hint="default"/>
        <w:color w:val="auto"/>
        <w:position w:val="3"/>
      </w:rPr>
    </w:lvl>
    <w:lvl w:ilvl="3">
      <w:start w:val="1"/>
      <w:numFmt w:val="decimal"/>
      <w:lvlText w:val="(%4)"/>
      <w:lvlJc w:val="left"/>
      <w:pPr>
        <w:ind w:left="-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360"/>
      </w:pPr>
      <w:rPr>
        <w:rFonts w:hint="default"/>
      </w:rPr>
    </w:lvl>
  </w:abstractNum>
  <w:abstractNum w:abstractNumId="34" w15:restartNumberingAfterBreak="0">
    <w:nsid w:val="4C702355"/>
    <w:multiLevelType w:val="multilevel"/>
    <w:tmpl w:val="58587EEA"/>
    <w:numStyleLink w:val="XXXXXXXX"/>
  </w:abstractNum>
  <w:abstractNum w:abstractNumId="35" w15:restartNumberingAfterBreak="0">
    <w:nsid w:val="4F4C6E39"/>
    <w:multiLevelType w:val="hybridMultilevel"/>
    <w:tmpl w:val="439C45FE"/>
    <w:lvl w:ilvl="0" w:tplc="8F867A0C">
      <w:start w:val="1"/>
      <w:numFmt w:val="decimal"/>
      <w:pStyle w:val="BodyCopyNumbered"/>
      <w:lvlText w:val="%1."/>
      <w:lvlJc w:val="left"/>
      <w:pPr>
        <w:ind w:left="360" w:hanging="360"/>
      </w:pPr>
      <w:rPr>
        <w:rFonts w:ascii="Segoe UI" w:hAnsi="Segoe UI" w:hint="default"/>
        <w:b/>
        <w:bCs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2329A6"/>
    <w:multiLevelType w:val="hybridMultilevel"/>
    <w:tmpl w:val="03844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639FA"/>
    <w:multiLevelType w:val="hybridMultilevel"/>
    <w:tmpl w:val="E4484824"/>
    <w:lvl w:ilvl="0" w:tplc="1BDADA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3270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866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622C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08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722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4FD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C8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42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42F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7EA11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66636B"/>
    <w:multiLevelType w:val="hybridMultilevel"/>
    <w:tmpl w:val="7F1AA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B64B8"/>
    <w:multiLevelType w:val="hybridMultilevel"/>
    <w:tmpl w:val="228E102E"/>
    <w:lvl w:ilvl="0" w:tplc="4BE03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DA16E6F"/>
    <w:multiLevelType w:val="hybridMultilevel"/>
    <w:tmpl w:val="989E6DC0"/>
    <w:lvl w:ilvl="0" w:tplc="CC069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00751933">
    <w:abstractNumId w:val="38"/>
  </w:num>
  <w:num w:numId="2" w16cid:durableId="167136143">
    <w:abstractNumId w:val="33"/>
  </w:num>
  <w:num w:numId="3" w16cid:durableId="1942490201">
    <w:abstractNumId w:val="26"/>
  </w:num>
  <w:num w:numId="4" w16cid:durableId="1105886014">
    <w:abstractNumId w:val="15"/>
  </w:num>
  <w:num w:numId="5" w16cid:durableId="833230451">
    <w:abstractNumId w:val="19"/>
  </w:num>
  <w:num w:numId="6" w16cid:durableId="1945266973">
    <w:abstractNumId w:val="32"/>
  </w:num>
  <w:num w:numId="7" w16cid:durableId="2020503015">
    <w:abstractNumId w:val="25"/>
  </w:num>
  <w:num w:numId="8" w16cid:durableId="894701559">
    <w:abstractNumId w:val="21"/>
  </w:num>
  <w:num w:numId="9" w16cid:durableId="1800757265">
    <w:abstractNumId w:val="29"/>
  </w:num>
  <w:num w:numId="10" w16cid:durableId="1754474555">
    <w:abstractNumId w:val="13"/>
  </w:num>
  <w:num w:numId="11" w16cid:durableId="59375939">
    <w:abstractNumId w:val="18"/>
  </w:num>
  <w:num w:numId="12" w16cid:durableId="506674742">
    <w:abstractNumId w:val="36"/>
  </w:num>
  <w:num w:numId="13" w16cid:durableId="1083601552">
    <w:abstractNumId w:val="14"/>
  </w:num>
  <w:num w:numId="14" w16cid:durableId="868181110">
    <w:abstractNumId w:val="23"/>
  </w:num>
  <w:num w:numId="15" w16cid:durableId="442459624">
    <w:abstractNumId w:val="20"/>
  </w:num>
  <w:num w:numId="16" w16cid:durableId="145051245">
    <w:abstractNumId w:val="39"/>
  </w:num>
  <w:num w:numId="17" w16cid:durableId="316999817">
    <w:abstractNumId w:val="34"/>
  </w:num>
  <w:num w:numId="18" w16cid:durableId="617761065">
    <w:abstractNumId w:val="9"/>
  </w:num>
  <w:num w:numId="19" w16cid:durableId="1984432127">
    <w:abstractNumId w:val="7"/>
  </w:num>
  <w:num w:numId="20" w16cid:durableId="1207526538">
    <w:abstractNumId w:val="6"/>
  </w:num>
  <w:num w:numId="21" w16cid:durableId="1047296657">
    <w:abstractNumId w:val="5"/>
  </w:num>
  <w:num w:numId="22" w16cid:durableId="1450314958">
    <w:abstractNumId w:val="4"/>
  </w:num>
  <w:num w:numId="23" w16cid:durableId="1360546733">
    <w:abstractNumId w:val="8"/>
  </w:num>
  <w:num w:numId="24" w16cid:durableId="635454955">
    <w:abstractNumId w:val="3"/>
  </w:num>
  <w:num w:numId="25" w16cid:durableId="1404572613">
    <w:abstractNumId w:val="2"/>
  </w:num>
  <w:num w:numId="26" w16cid:durableId="1400597572">
    <w:abstractNumId w:val="1"/>
  </w:num>
  <w:num w:numId="27" w16cid:durableId="1511675745">
    <w:abstractNumId w:val="0"/>
  </w:num>
  <w:num w:numId="28" w16cid:durableId="851796360">
    <w:abstractNumId w:val="27"/>
  </w:num>
  <w:num w:numId="29" w16cid:durableId="811018973">
    <w:abstractNumId w:val="30"/>
  </w:num>
  <w:num w:numId="30" w16cid:durableId="410664637">
    <w:abstractNumId w:val="40"/>
  </w:num>
  <w:num w:numId="31" w16cid:durableId="2117603704">
    <w:abstractNumId w:val="22"/>
  </w:num>
  <w:num w:numId="32" w16cid:durableId="127287015">
    <w:abstractNumId w:val="28"/>
  </w:num>
  <w:num w:numId="33" w16cid:durableId="255941799">
    <w:abstractNumId w:val="12"/>
  </w:num>
  <w:num w:numId="34" w16cid:durableId="1275140417">
    <w:abstractNumId w:val="42"/>
  </w:num>
  <w:num w:numId="35" w16cid:durableId="1678075373">
    <w:abstractNumId w:val="17"/>
  </w:num>
  <w:num w:numId="36" w16cid:durableId="1419792358">
    <w:abstractNumId w:val="16"/>
  </w:num>
  <w:num w:numId="37" w16cid:durableId="1924685167">
    <w:abstractNumId w:val="41"/>
  </w:num>
  <w:num w:numId="38" w16cid:durableId="937718953">
    <w:abstractNumId w:val="35"/>
  </w:num>
  <w:num w:numId="39" w16cid:durableId="1310474722">
    <w:abstractNumId w:val="31"/>
  </w:num>
  <w:num w:numId="40" w16cid:durableId="2035883778">
    <w:abstractNumId w:val="11"/>
  </w:num>
  <w:num w:numId="41" w16cid:durableId="1333991602">
    <w:abstractNumId w:val="24"/>
  </w:num>
  <w:num w:numId="42" w16cid:durableId="1486581861">
    <w:abstractNumId w:val="37"/>
  </w:num>
  <w:num w:numId="43" w16cid:durableId="2131511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9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87C"/>
    <w:rsid w:val="00001946"/>
    <w:rsid w:val="00006AC4"/>
    <w:rsid w:val="0001182B"/>
    <w:rsid w:val="0001670A"/>
    <w:rsid w:val="00016AF9"/>
    <w:rsid w:val="00030641"/>
    <w:rsid w:val="00035896"/>
    <w:rsid w:val="00037E30"/>
    <w:rsid w:val="00041F8C"/>
    <w:rsid w:val="00050278"/>
    <w:rsid w:val="00055121"/>
    <w:rsid w:val="000668DC"/>
    <w:rsid w:val="000678D3"/>
    <w:rsid w:val="00082378"/>
    <w:rsid w:val="00083487"/>
    <w:rsid w:val="000850C3"/>
    <w:rsid w:val="00085921"/>
    <w:rsid w:val="00085CF2"/>
    <w:rsid w:val="000938B0"/>
    <w:rsid w:val="0009751D"/>
    <w:rsid w:val="000A10F7"/>
    <w:rsid w:val="000B55C2"/>
    <w:rsid w:val="000B63E0"/>
    <w:rsid w:val="000C089E"/>
    <w:rsid w:val="000C2705"/>
    <w:rsid w:val="000C4EB2"/>
    <w:rsid w:val="000D2912"/>
    <w:rsid w:val="000D2B94"/>
    <w:rsid w:val="000D5E8C"/>
    <w:rsid w:val="000E3CC5"/>
    <w:rsid w:val="000F240F"/>
    <w:rsid w:val="00101942"/>
    <w:rsid w:val="00107654"/>
    <w:rsid w:val="0011190E"/>
    <w:rsid w:val="001142B4"/>
    <w:rsid w:val="0011507D"/>
    <w:rsid w:val="0012213D"/>
    <w:rsid w:val="001232DC"/>
    <w:rsid w:val="0013187C"/>
    <w:rsid w:val="00133D72"/>
    <w:rsid w:val="0013646A"/>
    <w:rsid w:val="001415BA"/>
    <w:rsid w:val="00141D86"/>
    <w:rsid w:val="001424D6"/>
    <w:rsid w:val="00144C86"/>
    <w:rsid w:val="00144E7E"/>
    <w:rsid w:val="00150B12"/>
    <w:rsid w:val="00163A5C"/>
    <w:rsid w:val="0017587D"/>
    <w:rsid w:val="00180021"/>
    <w:rsid w:val="001818BB"/>
    <w:rsid w:val="00182C17"/>
    <w:rsid w:val="00191FE0"/>
    <w:rsid w:val="001A0112"/>
    <w:rsid w:val="001A231B"/>
    <w:rsid w:val="001A6785"/>
    <w:rsid w:val="001B1075"/>
    <w:rsid w:val="001B6BC4"/>
    <w:rsid w:val="001D10A5"/>
    <w:rsid w:val="001D267B"/>
    <w:rsid w:val="001D2FCA"/>
    <w:rsid w:val="001D5E7D"/>
    <w:rsid w:val="001E4FA3"/>
    <w:rsid w:val="001F0537"/>
    <w:rsid w:val="00211F01"/>
    <w:rsid w:val="00212EAD"/>
    <w:rsid w:val="00214CBD"/>
    <w:rsid w:val="00214E96"/>
    <w:rsid w:val="0021785B"/>
    <w:rsid w:val="00220FBD"/>
    <w:rsid w:val="00221F4A"/>
    <w:rsid w:val="002232F3"/>
    <w:rsid w:val="00223439"/>
    <w:rsid w:val="002265D3"/>
    <w:rsid w:val="00234777"/>
    <w:rsid w:val="002400C9"/>
    <w:rsid w:val="002421A2"/>
    <w:rsid w:val="002519C4"/>
    <w:rsid w:val="00254DEF"/>
    <w:rsid w:val="00262531"/>
    <w:rsid w:val="00264E67"/>
    <w:rsid w:val="002650D9"/>
    <w:rsid w:val="002652E1"/>
    <w:rsid w:val="0028042C"/>
    <w:rsid w:val="0028704F"/>
    <w:rsid w:val="00287D39"/>
    <w:rsid w:val="00293791"/>
    <w:rsid w:val="00297A43"/>
    <w:rsid w:val="002A10A1"/>
    <w:rsid w:val="002A56CD"/>
    <w:rsid w:val="002B40F1"/>
    <w:rsid w:val="002B6083"/>
    <w:rsid w:val="002C12DA"/>
    <w:rsid w:val="002D041E"/>
    <w:rsid w:val="002D58DD"/>
    <w:rsid w:val="002D5EC4"/>
    <w:rsid w:val="002E6509"/>
    <w:rsid w:val="002F7DCC"/>
    <w:rsid w:val="003004D1"/>
    <w:rsid w:val="00307E5D"/>
    <w:rsid w:val="0031303E"/>
    <w:rsid w:val="003213FB"/>
    <w:rsid w:val="00322142"/>
    <w:rsid w:val="00330B6D"/>
    <w:rsid w:val="003334A0"/>
    <w:rsid w:val="00334E7A"/>
    <w:rsid w:val="003351FA"/>
    <w:rsid w:val="00337E9B"/>
    <w:rsid w:val="003422FD"/>
    <w:rsid w:val="0034275B"/>
    <w:rsid w:val="00350CB5"/>
    <w:rsid w:val="00364640"/>
    <w:rsid w:val="0036691A"/>
    <w:rsid w:val="003804DC"/>
    <w:rsid w:val="00382589"/>
    <w:rsid w:val="00383F18"/>
    <w:rsid w:val="00391F97"/>
    <w:rsid w:val="003A301A"/>
    <w:rsid w:val="003B11D5"/>
    <w:rsid w:val="003B6683"/>
    <w:rsid w:val="003D13F4"/>
    <w:rsid w:val="003D2D35"/>
    <w:rsid w:val="003E1972"/>
    <w:rsid w:val="003E5B72"/>
    <w:rsid w:val="003F10A7"/>
    <w:rsid w:val="003F313B"/>
    <w:rsid w:val="00415F09"/>
    <w:rsid w:val="00417578"/>
    <w:rsid w:val="004206FC"/>
    <w:rsid w:val="0043296D"/>
    <w:rsid w:val="00440461"/>
    <w:rsid w:val="00440CC8"/>
    <w:rsid w:val="004447E5"/>
    <w:rsid w:val="0044700C"/>
    <w:rsid w:val="00451AE2"/>
    <w:rsid w:val="00451E41"/>
    <w:rsid w:val="00456AB5"/>
    <w:rsid w:val="00457BC8"/>
    <w:rsid w:val="00460494"/>
    <w:rsid w:val="004618AD"/>
    <w:rsid w:val="00461A7C"/>
    <w:rsid w:val="004630B3"/>
    <w:rsid w:val="004671F1"/>
    <w:rsid w:val="00497155"/>
    <w:rsid w:val="004A397C"/>
    <w:rsid w:val="004B09F8"/>
    <w:rsid w:val="004D4341"/>
    <w:rsid w:val="004D6D71"/>
    <w:rsid w:val="004E0A1F"/>
    <w:rsid w:val="004E3AE1"/>
    <w:rsid w:val="004E3E67"/>
    <w:rsid w:val="004F6180"/>
    <w:rsid w:val="00502481"/>
    <w:rsid w:val="00502515"/>
    <w:rsid w:val="0050299C"/>
    <w:rsid w:val="00502E81"/>
    <w:rsid w:val="005069C9"/>
    <w:rsid w:val="00513CEF"/>
    <w:rsid w:val="00514C70"/>
    <w:rsid w:val="0052003A"/>
    <w:rsid w:val="00523CF0"/>
    <w:rsid w:val="00525763"/>
    <w:rsid w:val="005304A1"/>
    <w:rsid w:val="00530DF0"/>
    <w:rsid w:val="00533471"/>
    <w:rsid w:val="005347AD"/>
    <w:rsid w:val="00543A1A"/>
    <w:rsid w:val="005471E9"/>
    <w:rsid w:val="00553007"/>
    <w:rsid w:val="00553EE4"/>
    <w:rsid w:val="005546D6"/>
    <w:rsid w:val="005558F9"/>
    <w:rsid w:val="005668E8"/>
    <w:rsid w:val="00572028"/>
    <w:rsid w:val="00580AD5"/>
    <w:rsid w:val="00584B91"/>
    <w:rsid w:val="005931DA"/>
    <w:rsid w:val="00597E06"/>
    <w:rsid w:val="005A1782"/>
    <w:rsid w:val="005A40B6"/>
    <w:rsid w:val="005B3D4E"/>
    <w:rsid w:val="005B48AB"/>
    <w:rsid w:val="005C2246"/>
    <w:rsid w:val="005C3A81"/>
    <w:rsid w:val="005C3AB9"/>
    <w:rsid w:val="005D6EC9"/>
    <w:rsid w:val="005E5D27"/>
    <w:rsid w:val="005F3A2F"/>
    <w:rsid w:val="005F3CEE"/>
    <w:rsid w:val="006003F5"/>
    <w:rsid w:val="00604162"/>
    <w:rsid w:val="00616B19"/>
    <w:rsid w:val="00621664"/>
    <w:rsid w:val="00622FB3"/>
    <w:rsid w:val="00623481"/>
    <w:rsid w:val="00624662"/>
    <w:rsid w:val="00624AE8"/>
    <w:rsid w:val="00636DE0"/>
    <w:rsid w:val="006374C6"/>
    <w:rsid w:val="00642B48"/>
    <w:rsid w:val="00643BAB"/>
    <w:rsid w:val="00644CBB"/>
    <w:rsid w:val="00647050"/>
    <w:rsid w:val="00651488"/>
    <w:rsid w:val="00651925"/>
    <w:rsid w:val="00665AD9"/>
    <w:rsid w:val="006762D0"/>
    <w:rsid w:val="00676773"/>
    <w:rsid w:val="0068007B"/>
    <w:rsid w:val="0068312F"/>
    <w:rsid w:val="00690118"/>
    <w:rsid w:val="006944A9"/>
    <w:rsid w:val="00696812"/>
    <w:rsid w:val="006A151E"/>
    <w:rsid w:val="006A3BF0"/>
    <w:rsid w:val="006A4558"/>
    <w:rsid w:val="006A46F7"/>
    <w:rsid w:val="006A5011"/>
    <w:rsid w:val="006B0150"/>
    <w:rsid w:val="006B578E"/>
    <w:rsid w:val="006C0783"/>
    <w:rsid w:val="006C2968"/>
    <w:rsid w:val="006C5682"/>
    <w:rsid w:val="006C6A0B"/>
    <w:rsid w:val="006E14DB"/>
    <w:rsid w:val="006E7168"/>
    <w:rsid w:val="006F29B6"/>
    <w:rsid w:val="006F5F65"/>
    <w:rsid w:val="007018AA"/>
    <w:rsid w:val="0070241C"/>
    <w:rsid w:val="00707249"/>
    <w:rsid w:val="00710161"/>
    <w:rsid w:val="0071622C"/>
    <w:rsid w:val="007174D8"/>
    <w:rsid w:val="00722424"/>
    <w:rsid w:val="007247CE"/>
    <w:rsid w:val="00727323"/>
    <w:rsid w:val="007365ED"/>
    <w:rsid w:val="007464F9"/>
    <w:rsid w:val="00747025"/>
    <w:rsid w:val="00752ADB"/>
    <w:rsid w:val="00760A37"/>
    <w:rsid w:val="00763FC1"/>
    <w:rsid w:val="007642BC"/>
    <w:rsid w:val="007702E4"/>
    <w:rsid w:val="007735C0"/>
    <w:rsid w:val="007769F6"/>
    <w:rsid w:val="00777529"/>
    <w:rsid w:val="007867B5"/>
    <w:rsid w:val="00786B45"/>
    <w:rsid w:val="0078762F"/>
    <w:rsid w:val="0078775A"/>
    <w:rsid w:val="00791430"/>
    <w:rsid w:val="0079341E"/>
    <w:rsid w:val="0079511A"/>
    <w:rsid w:val="007951C6"/>
    <w:rsid w:val="007952E3"/>
    <w:rsid w:val="007959B3"/>
    <w:rsid w:val="007A11A3"/>
    <w:rsid w:val="007A23D3"/>
    <w:rsid w:val="007B1051"/>
    <w:rsid w:val="007B76B6"/>
    <w:rsid w:val="007C47B8"/>
    <w:rsid w:val="007D174A"/>
    <w:rsid w:val="007D2249"/>
    <w:rsid w:val="007D3F82"/>
    <w:rsid w:val="007D7204"/>
    <w:rsid w:val="007E61AA"/>
    <w:rsid w:val="007F07DA"/>
    <w:rsid w:val="007F140E"/>
    <w:rsid w:val="007F5FF6"/>
    <w:rsid w:val="007F7390"/>
    <w:rsid w:val="00802812"/>
    <w:rsid w:val="00803781"/>
    <w:rsid w:val="008163F5"/>
    <w:rsid w:val="0082724A"/>
    <w:rsid w:val="00831523"/>
    <w:rsid w:val="00837AD2"/>
    <w:rsid w:val="008467F3"/>
    <w:rsid w:val="00856E4D"/>
    <w:rsid w:val="00857F1A"/>
    <w:rsid w:val="00863E45"/>
    <w:rsid w:val="0086532A"/>
    <w:rsid w:val="00865E11"/>
    <w:rsid w:val="00880994"/>
    <w:rsid w:val="0088117E"/>
    <w:rsid w:val="00882660"/>
    <w:rsid w:val="008867B8"/>
    <w:rsid w:val="00893E69"/>
    <w:rsid w:val="00897C16"/>
    <w:rsid w:val="008A6BBB"/>
    <w:rsid w:val="008B560F"/>
    <w:rsid w:val="008B6F55"/>
    <w:rsid w:val="008C0E5D"/>
    <w:rsid w:val="008C30E9"/>
    <w:rsid w:val="008C5E29"/>
    <w:rsid w:val="008C5F28"/>
    <w:rsid w:val="008D1FFE"/>
    <w:rsid w:val="008D357E"/>
    <w:rsid w:val="008D3FBC"/>
    <w:rsid w:val="008E0881"/>
    <w:rsid w:val="008E0E5C"/>
    <w:rsid w:val="008F0CEB"/>
    <w:rsid w:val="008F58F6"/>
    <w:rsid w:val="009058CE"/>
    <w:rsid w:val="0091114D"/>
    <w:rsid w:val="0092108F"/>
    <w:rsid w:val="00921F80"/>
    <w:rsid w:val="0094092D"/>
    <w:rsid w:val="009436D6"/>
    <w:rsid w:val="00944DC7"/>
    <w:rsid w:val="00945D61"/>
    <w:rsid w:val="00947D95"/>
    <w:rsid w:val="0095783C"/>
    <w:rsid w:val="00957D04"/>
    <w:rsid w:val="0096093A"/>
    <w:rsid w:val="009673E6"/>
    <w:rsid w:val="00972EF5"/>
    <w:rsid w:val="00973A2A"/>
    <w:rsid w:val="00974194"/>
    <w:rsid w:val="00983919"/>
    <w:rsid w:val="0098591E"/>
    <w:rsid w:val="009A60DA"/>
    <w:rsid w:val="009A6848"/>
    <w:rsid w:val="009A7A95"/>
    <w:rsid w:val="009A7B03"/>
    <w:rsid w:val="009B1470"/>
    <w:rsid w:val="009B44DD"/>
    <w:rsid w:val="009B44EF"/>
    <w:rsid w:val="009B6199"/>
    <w:rsid w:val="009C06F8"/>
    <w:rsid w:val="009C3A1E"/>
    <w:rsid w:val="009D4BC3"/>
    <w:rsid w:val="009D5863"/>
    <w:rsid w:val="009E061D"/>
    <w:rsid w:val="009E4116"/>
    <w:rsid w:val="00A06BC0"/>
    <w:rsid w:val="00A15FD2"/>
    <w:rsid w:val="00A17C77"/>
    <w:rsid w:val="00A25FDB"/>
    <w:rsid w:val="00A40A78"/>
    <w:rsid w:val="00A44E62"/>
    <w:rsid w:val="00A603EB"/>
    <w:rsid w:val="00A647DB"/>
    <w:rsid w:val="00A7016A"/>
    <w:rsid w:val="00A702BD"/>
    <w:rsid w:val="00A7180D"/>
    <w:rsid w:val="00A748EA"/>
    <w:rsid w:val="00A824B1"/>
    <w:rsid w:val="00A843FF"/>
    <w:rsid w:val="00A9002A"/>
    <w:rsid w:val="00A94813"/>
    <w:rsid w:val="00A9765C"/>
    <w:rsid w:val="00A97E35"/>
    <w:rsid w:val="00AB5919"/>
    <w:rsid w:val="00AB5D0B"/>
    <w:rsid w:val="00AD237E"/>
    <w:rsid w:val="00AF0980"/>
    <w:rsid w:val="00AF2E16"/>
    <w:rsid w:val="00AF7BC8"/>
    <w:rsid w:val="00B00F54"/>
    <w:rsid w:val="00B02537"/>
    <w:rsid w:val="00B05ED2"/>
    <w:rsid w:val="00B06F7A"/>
    <w:rsid w:val="00B145BC"/>
    <w:rsid w:val="00B25C52"/>
    <w:rsid w:val="00B40B1D"/>
    <w:rsid w:val="00B47293"/>
    <w:rsid w:val="00B62102"/>
    <w:rsid w:val="00B62D21"/>
    <w:rsid w:val="00B6465D"/>
    <w:rsid w:val="00B71537"/>
    <w:rsid w:val="00B86B08"/>
    <w:rsid w:val="00BA18A2"/>
    <w:rsid w:val="00BA6D12"/>
    <w:rsid w:val="00BB0036"/>
    <w:rsid w:val="00BB08AD"/>
    <w:rsid w:val="00BC5A6B"/>
    <w:rsid w:val="00BC6043"/>
    <w:rsid w:val="00BD16CC"/>
    <w:rsid w:val="00BD5752"/>
    <w:rsid w:val="00BE07CF"/>
    <w:rsid w:val="00BE6628"/>
    <w:rsid w:val="00BF2189"/>
    <w:rsid w:val="00BF4A25"/>
    <w:rsid w:val="00C025FB"/>
    <w:rsid w:val="00C04D94"/>
    <w:rsid w:val="00C27B24"/>
    <w:rsid w:val="00C30295"/>
    <w:rsid w:val="00C315C9"/>
    <w:rsid w:val="00C32F2D"/>
    <w:rsid w:val="00C34448"/>
    <w:rsid w:val="00C37614"/>
    <w:rsid w:val="00C417D1"/>
    <w:rsid w:val="00C43608"/>
    <w:rsid w:val="00C43953"/>
    <w:rsid w:val="00C5765A"/>
    <w:rsid w:val="00C57C74"/>
    <w:rsid w:val="00C613A5"/>
    <w:rsid w:val="00C61ED4"/>
    <w:rsid w:val="00C62CD8"/>
    <w:rsid w:val="00C64ECE"/>
    <w:rsid w:val="00C724D3"/>
    <w:rsid w:val="00C732AC"/>
    <w:rsid w:val="00C74214"/>
    <w:rsid w:val="00C75FBE"/>
    <w:rsid w:val="00C81EE7"/>
    <w:rsid w:val="00C9418B"/>
    <w:rsid w:val="00CA2CAC"/>
    <w:rsid w:val="00CD1097"/>
    <w:rsid w:val="00CD7118"/>
    <w:rsid w:val="00CE3636"/>
    <w:rsid w:val="00CE3685"/>
    <w:rsid w:val="00CF38E1"/>
    <w:rsid w:val="00CF423E"/>
    <w:rsid w:val="00CF7E99"/>
    <w:rsid w:val="00D036CA"/>
    <w:rsid w:val="00D17DF6"/>
    <w:rsid w:val="00D275DF"/>
    <w:rsid w:val="00D41A48"/>
    <w:rsid w:val="00D53EA9"/>
    <w:rsid w:val="00D5425D"/>
    <w:rsid w:val="00D61861"/>
    <w:rsid w:val="00D66956"/>
    <w:rsid w:val="00D71D9F"/>
    <w:rsid w:val="00D7233D"/>
    <w:rsid w:val="00D72EBE"/>
    <w:rsid w:val="00D7771F"/>
    <w:rsid w:val="00D83B0B"/>
    <w:rsid w:val="00D91070"/>
    <w:rsid w:val="00D9115A"/>
    <w:rsid w:val="00DA3BE4"/>
    <w:rsid w:val="00DA3FC3"/>
    <w:rsid w:val="00DB0B58"/>
    <w:rsid w:val="00DB5CF3"/>
    <w:rsid w:val="00DB6CDB"/>
    <w:rsid w:val="00DC6222"/>
    <w:rsid w:val="00DD4236"/>
    <w:rsid w:val="00DD53E4"/>
    <w:rsid w:val="00DD62A6"/>
    <w:rsid w:val="00DD64A1"/>
    <w:rsid w:val="00DE10D1"/>
    <w:rsid w:val="00DE3F7B"/>
    <w:rsid w:val="00DE707F"/>
    <w:rsid w:val="00DF126A"/>
    <w:rsid w:val="00DF74CE"/>
    <w:rsid w:val="00E16009"/>
    <w:rsid w:val="00E22075"/>
    <w:rsid w:val="00E228B2"/>
    <w:rsid w:val="00E24472"/>
    <w:rsid w:val="00E328F1"/>
    <w:rsid w:val="00E32A59"/>
    <w:rsid w:val="00E343BC"/>
    <w:rsid w:val="00E34F56"/>
    <w:rsid w:val="00E36362"/>
    <w:rsid w:val="00E527C4"/>
    <w:rsid w:val="00E57249"/>
    <w:rsid w:val="00E67F6C"/>
    <w:rsid w:val="00E70417"/>
    <w:rsid w:val="00E73F83"/>
    <w:rsid w:val="00E74BB3"/>
    <w:rsid w:val="00EA0101"/>
    <w:rsid w:val="00EA0778"/>
    <w:rsid w:val="00EA1902"/>
    <w:rsid w:val="00ED137D"/>
    <w:rsid w:val="00EE0095"/>
    <w:rsid w:val="00EE0197"/>
    <w:rsid w:val="00EE714D"/>
    <w:rsid w:val="00EF181F"/>
    <w:rsid w:val="00EF59B2"/>
    <w:rsid w:val="00F166E9"/>
    <w:rsid w:val="00F17CE0"/>
    <w:rsid w:val="00F21CAA"/>
    <w:rsid w:val="00F25841"/>
    <w:rsid w:val="00F277DC"/>
    <w:rsid w:val="00F30A96"/>
    <w:rsid w:val="00F43E29"/>
    <w:rsid w:val="00F44908"/>
    <w:rsid w:val="00F4760C"/>
    <w:rsid w:val="00F52FD1"/>
    <w:rsid w:val="00F54FC0"/>
    <w:rsid w:val="00F5580A"/>
    <w:rsid w:val="00F643BF"/>
    <w:rsid w:val="00F71A80"/>
    <w:rsid w:val="00F778E7"/>
    <w:rsid w:val="00F90FB0"/>
    <w:rsid w:val="00F942DF"/>
    <w:rsid w:val="00F95A81"/>
    <w:rsid w:val="00FA171E"/>
    <w:rsid w:val="00FA4A05"/>
    <w:rsid w:val="00FA5A38"/>
    <w:rsid w:val="00FB0323"/>
    <w:rsid w:val="00FB1284"/>
    <w:rsid w:val="00FB1A02"/>
    <w:rsid w:val="00FC0C79"/>
    <w:rsid w:val="00FC563E"/>
    <w:rsid w:val="00FC5986"/>
    <w:rsid w:val="00FD0435"/>
    <w:rsid w:val="00FD276A"/>
    <w:rsid w:val="00FE1E6E"/>
    <w:rsid w:val="00FE3C09"/>
    <w:rsid w:val="00F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A55BC8"/>
  <w15:docId w15:val="{EC3C7A1A-9B78-4E92-A249-80C2118D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5546D6"/>
    <w:pPr>
      <w:spacing w:after="120"/>
    </w:pPr>
    <w:rPr>
      <w:rFonts w:ascii="Segoe UI" w:eastAsia="Times New Roman" w:hAnsi="Segoe UI" w:cs="Segoe UI"/>
      <w:color w:val="000000" w:themeColor="text1"/>
      <w:kern w:val="24"/>
      <w:sz w:val="20"/>
      <w:szCs w:val="20"/>
    </w:rPr>
  </w:style>
  <w:style w:type="paragraph" w:styleId="Heading1">
    <w:name w:val="heading 1"/>
    <w:next w:val="BodyCopy"/>
    <w:link w:val="Heading1Char"/>
    <w:uiPriority w:val="2"/>
    <w:qFormat/>
    <w:rsid w:val="00572028"/>
    <w:pPr>
      <w:spacing w:line="228" w:lineRule="auto"/>
      <w:outlineLvl w:val="0"/>
    </w:pPr>
    <w:rPr>
      <w:rFonts w:ascii="Segoe UI Semibold" w:hAnsi="Segoe UI Semibold" w:cs="Segoe UI"/>
      <w:color w:val="000000"/>
      <w:kern w:val="40"/>
      <w:sz w:val="52"/>
      <w:szCs w:val="40"/>
    </w:rPr>
  </w:style>
  <w:style w:type="paragraph" w:styleId="Heading2">
    <w:name w:val="heading 2"/>
    <w:next w:val="BodyCopy"/>
    <w:link w:val="Heading2Char"/>
    <w:uiPriority w:val="4"/>
    <w:qFormat/>
    <w:rsid w:val="00572028"/>
    <w:pPr>
      <w:keepNext/>
      <w:keepLines/>
      <w:spacing w:line="228" w:lineRule="auto"/>
      <w:outlineLvl w:val="1"/>
    </w:pPr>
    <w:rPr>
      <w:rFonts w:ascii="Segoe UI Semibold" w:eastAsiaTheme="majorEastAsia" w:hAnsi="Segoe UI Semibold" w:cs="Times New Roman (Headings CS)"/>
      <w:bCs/>
      <w:color w:val="000000" w:themeColor="text1"/>
      <w:kern w:val="24"/>
      <w:sz w:val="32"/>
      <w:szCs w:val="26"/>
    </w:rPr>
  </w:style>
  <w:style w:type="paragraph" w:styleId="Heading3">
    <w:name w:val="heading 3"/>
    <w:basedOn w:val="Normal"/>
    <w:next w:val="BodyCopy"/>
    <w:link w:val="Heading3Char"/>
    <w:uiPriority w:val="4"/>
    <w:rsid w:val="00EA0778"/>
    <w:pPr>
      <w:spacing w:before="120"/>
      <w:outlineLvl w:val="2"/>
    </w:pPr>
    <w:rPr>
      <w:rFonts w:ascii="Segoe UI Semibold" w:hAnsi="Segoe UI Semibold" w:cs="Segoe UI Semibold"/>
      <w:bCs/>
      <w:kern w:val="18"/>
    </w:rPr>
  </w:style>
  <w:style w:type="paragraph" w:styleId="Heading5">
    <w:name w:val="heading 5"/>
    <w:aliases w:val="Quote_Attribution"/>
    <w:basedOn w:val="Normal"/>
    <w:next w:val="Normal"/>
    <w:link w:val="Heading5Char"/>
    <w:uiPriority w:val="49"/>
    <w:qFormat/>
    <w:rsid w:val="00330B6D"/>
    <w:pPr>
      <w:keepNext/>
      <w:keepLines/>
      <w:spacing w:before="60"/>
      <w:outlineLvl w:val="4"/>
    </w:pPr>
    <w:rPr>
      <w:rFonts w:asciiTheme="minorHAnsi" w:eastAsiaTheme="majorEastAsia" w:hAnsiTheme="minorHAnsi" w:cs="Times New Roman (Headings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b w:val="0"/>
      <w:i w:val="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7E61AA"/>
    <w:rPr>
      <w:rFonts w:ascii="Segoe UI Semibold" w:hAnsi="Segoe UI Semibold" w:cs="Segoe UI"/>
      <w:color w:val="000000"/>
      <w:kern w:val="40"/>
      <w:sz w:val="52"/>
      <w:szCs w:val="40"/>
    </w:rPr>
  </w:style>
  <w:style w:type="paragraph" w:customStyle="1" w:styleId="ecxmsonormal">
    <w:name w:val="ecxmsonormal"/>
    <w:basedOn w:val="Normal"/>
    <w:uiPriority w:val="99"/>
    <w:semiHidden/>
    <w:pPr>
      <w:spacing w:after="324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pPr>
      <w:pBdr>
        <w:bottom w:val="single" w:sz="8" w:space="4" w:color="00BCF2" w:themeColor="accent1"/>
      </w:pBdr>
      <w:spacing w:after="300"/>
      <w:contextualSpacing/>
    </w:pPr>
    <w:rPr>
      <w:rFonts w:asciiTheme="majorHAnsi" w:eastAsiaTheme="majorEastAsia" w:hAnsiTheme="majorHAnsi" w:cstheme="majorBidi"/>
      <w:color w:val="4A4A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 w:val="0"/>
      <w:i w:val="0"/>
      <w:color w:val="4A4A4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00BC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ajorEastAsia" w:hAnsiTheme="majorHAnsi" w:cstheme="majorBidi"/>
      <w:b w:val="0"/>
      <w:i/>
      <w:iCs/>
      <w:color w:val="00BCF2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unhideWhenUsed/>
    <w:rPr>
      <w:rFonts w:asciiTheme="minorHAnsi" w:hAnsiTheme="minorHAnsi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semiHidden/>
    <w:unhideWhenUsed/>
    <w:rPr>
      <w:rFonts w:asciiTheme="minorHAnsi" w:hAnsiTheme="minorHAnsi"/>
      <w:b w:val="0"/>
      <w:i/>
      <w:iCs/>
      <w:sz w:val="24"/>
    </w:rPr>
  </w:style>
  <w:style w:type="character" w:styleId="IntenseEmphasis">
    <w:name w:val="Intense Emphasis"/>
    <w:basedOn w:val="DefaultParagraphFont"/>
    <w:uiPriority w:val="21"/>
    <w:semiHidden/>
    <w:unhideWhenUsed/>
    <w:rPr>
      <w:rFonts w:asciiTheme="minorHAnsi" w:hAnsiTheme="minorHAnsi"/>
      <w:b/>
      <w:bCs/>
      <w:i/>
      <w:iCs/>
      <w:color w:val="00BCF2" w:themeColor="accent1"/>
      <w:sz w:val="24"/>
    </w:rPr>
  </w:style>
  <w:style w:type="character" w:styleId="Strong">
    <w:name w:val="Strong"/>
    <w:basedOn w:val="DefaultParagraphFont"/>
    <w:uiPriority w:val="22"/>
    <w:semiHidden/>
    <w:unhideWhenUsed/>
    <w:rPr>
      <w:rFonts w:asciiTheme="minorHAnsi" w:hAnsiTheme="minorHAnsi"/>
      <w:b/>
      <w:bCs/>
      <w:i w:val="0"/>
      <w:sz w:val="24"/>
    </w:rPr>
  </w:style>
  <w:style w:type="paragraph" w:customStyle="1" w:styleId="BodyCopyBulleted">
    <w:name w:val="Body Copy_Bulleted"/>
    <w:next w:val="BodyCopy"/>
    <w:autoRedefine/>
    <w:uiPriority w:val="8"/>
    <w:qFormat/>
    <w:rsid w:val="00DC6222"/>
    <w:pPr>
      <w:numPr>
        <w:numId w:val="39"/>
      </w:numPr>
      <w:spacing w:after="120"/>
      <w:ind w:left="216" w:hanging="216"/>
    </w:pPr>
    <w:rPr>
      <w:rFonts w:ascii="Segoe UI" w:eastAsia="Times New Roman" w:hAnsi="Segoe UI" w:cs="Segoe UI"/>
      <w:kern w:val="2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00BCF2" w:themeColor="accent1"/>
      </w:pBdr>
      <w:spacing w:before="200" w:after="280"/>
      <w:ind w:left="936" w:right="936"/>
    </w:pPr>
    <w:rPr>
      <w:b/>
      <w:bCs/>
      <w:i/>
      <w:iCs/>
      <w:color w:val="00BC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inorHAnsi" w:hAnsiTheme="minorHAnsi"/>
      <w:b/>
      <w:bCs/>
      <w:i/>
      <w:iCs/>
      <w:color w:val="00BCF2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unhideWhenUsed/>
    <w:rPr>
      <w:rFonts w:asciiTheme="minorHAnsi" w:hAnsiTheme="minorHAnsi"/>
      <w:b w:val="0"/>
      <w:i w:val="0"/>
      <w:smallCaps/>
      <w:color w:val="E81123" w:themeColor="accent2"/>
      <w:sz w:val="24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Pr>
      <w:rFonts w:asciiTheme="minorHAnsi" w:hAnsiTheme="minorHAnsi"/>
      <w:b/>
      <w:bCs/>
      <w:i w:val="0"/>
      <w:smallCaps/>
      <w:color w:val="E81123" w:themeColor="accent2"/>
      <w:spacing w:val="5"/>
      <w:sz w:val="24"/>
      <w:u w:val="single"/>
    </w:rPr>
  </w:style>
  <w:style w:type="character" w:styleId="BookTitle">
    <w:name w:val="Book Title"/>
    <w:basedOn w:val="DefaultParagraphFont"/>
    <w:uiPriority w:val="33"/>
    <w:semiHidden/>
    <w:unhideWhenUsed/>
    <w:rPr>
      <w:rFonts w:asciiTheme="minorHAnsi" w:hAnsiTheme="minorHAnsi"/>
      <w:b/>
      <w:bCs/>
      <w:i w:val="0"/>
      <w:smallCaps/>
      <w:spacing w:val="5"/>
      <w:sz w:val="24"/>
    </w:rPr>
  </w:style>
  <w:style w:type="paragraph" w:styleId="NoSpacing">
    <w:name w:val="No Spacing"/>
    <w:uiPriority w:val="99"/>
    <w:semiHidden/>
  </w:style>
  <w:style w:type="table" w:styleId="TableGrid">
    <w:name w:val="Table Grid"/>
    <w:basedOn w:val="TableNormal"/>
    <w:uiPriority w:val="59"/>
    <w:rPr>
      <w:sz w:val="20"/>
    </w:rPr>
    <w:tblPr>
      <w:tblCellMar>
        <w:left w:w="0" w:type="dxa"/>
        <w:right w:w="0" w:type="dxa"/>
      </w:tblCellMar>
    </w:tblPr>
    <w:trPr>
      <w:cantSplit/>
    </w:trPr>
  </w:style>
  <w:style w:type="paragraph" w:customStyle="1" w:styleId="BodyCopy">
    <w:name w:val="Body Copy"/>
    <w:uiPriority w:val="6"/>
    <w:qFormat/>
    <w:rsid w:val="00572028"/>
    <w:pPr>
      <w:spacing w:after="120"/>
    </w:pPr>
    <w:rPr>
      <w:rFonts w:ascii="Segoe UI" w:eastAsia="Times New Roman" w:hAnsi="Segoe UI" w:cs="Segoe UI"/>
      <w:color w:val="000000" w:themeColor="text1"/>
      <w:kern w:val="24"/>
      <w:sz w:val="20"/>
      <w:szCs w:val="20"/>
    </w:rPr>
  </w:style>
  <w:style w:type="paragraph" w:customStyle="1" w:styleId="Attribution">
    <w:name w:val="Attribution"/>
    <w:basedOn w:val="BodyCopy"/>
    <w:uiPriority w:val="11"/>
    <w:qFormat/>
    <w:rsid w:val="00EA0778"/>
    <w:pPr>
      <w:spacing w:before="120"/>
    </w:pPr>
  </w:style>
  <w:style w:type="paragraph" w:styleId="Footer">
    <w:name w:val="footer"/>
    <w:basedOn w:val="BodyCopy"/>
    <w:link w:val="FooterChar"/>
    <w:uiPriority w:val="99"/>
    <w:rsid w:val="00572028"/>
    <w:pPr>
      <w:spacing w:after="0"/>
      <w:ind w:right="-3600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92108F"/>
    <w:rPr>
      <w:rFonts w:ascii="Segoe UI" w:eastAsia="Times New Roman" w:hAnsi="Segoe UI" w:cs="Segoe UI"/>
      <w:noProof/>
      <w:color w:val="000000" w:themeColor="text1"/>
      <w:kern w:val="24"/>
      <w:sz w:val="20"/>
      <w:szCs w:val="20"/>
    </w:rPr>
  </w:style>
  <w:style w:type="paragraph" w:customStyle="1" w:styleId="TitlePageSubhead">
    <w:name w:val="Title Page Subhead"/>
    <w:autoRedefine/>
    <w:uiPriority w:val="1"/>
    <w:qFormat/>
    <w:rsid w:val="00572028"/>
    <w:pPr>
      <w:pBdr>
        <w:top w:val="single" w:sz="4" w:space="24" w:color="FFFFFF" w:themeColor="background1"/>
      </w:pBdr>
      <w:spacing w:before="240"/>
    </w:pPr>
    <w:rPr>
      <w:rFonts w:ascii="Segoe UI Semibold" w:eastAsia="Times New Roman" w:hAnsi="Segoe UI Semibold" w:cs="Times New Roman"/>
      <w:color w:val="000000" w:themeColor="text1"/>
      <w:kern w:val="30"/>
      <w:sz w:val="32"/>
      <w:szCs w:val="20"/>
    </w:rPr>
  </w:style>
  <w:style w:type="paragraph" w:customStyle="1" w:styleId="IntroCopy">
    <w:name w:val="Intro Copy"/>
    <w:basedOn w:val="Normal"/>
    <w:uiPriority w:val="3"/>
    <w:qFormat/>
    <w:rsid w:val="003F10A7"/>
    <w:pPr>
      <w:autoSpaceDE w:val="0"/>
      <w:autoSpaceDN w:val="0"/>
      <w:adjustRightInd w:val="0"/>
      <w:textAlignment w:val="center"/>
    </w:pPr>
    <w:rPr>
      <w:kern w:val="40"/>
      <w:sz w:val="32"/>
      <w:szCs w:val="32"/>
    </w:rPr>
  </w:style>
  <w:style w:type="paragraph" w:customStyle="1" w:styleId="Covertitle">
    <w:name w:val="Cover title"/>
    <w:qFormat/>
    <w:rsid w:val="00572028"/>
    <w:pPr>
      <w:spacing w:before="2400" w:line="228" w:lineRule="auto"/>
    </w:pPr>
    <w:rPr>
      <w:rFonts w:ascii="Segoe UI Semibold" w:eastAsia="Times New Roman" w:hAnsi="Segoe UI Semibold" w:cs="Times New Roman"/>
      <w:color w:val="000000" w:themeColor="text1"/>
      <w:kern w:val="112"/>
      <w:sz w:val="84"/>
      <w:szCs w:val="20"/>
    </w:rPr>
  </w:style>
  <w:style w:type="paragraph" w:styleId="TOC1">
    <w:name w:val="toc 1"/>
    <w:basedOn w:val="BodyCopy"/>
    <w:next w:val="BodyCopy"/>
    <w:uiPriority w:val="39"/>
    <w:pPr>
      <w:tabs>
        <w:tab w:val="left" w:leader="dot" w:pos="7891"/>
      </w:tabs>
      <w:spacing w:line="240" w:lineRule="exact"/>
    </w:pPr>
  </w:style>
  <w:style w:type="character" w:customStyle="1" w:styleId="Heading2Char">
    <w:name w:val="Heading 2 Char"/>
    <w:basedOn w:val="DefaultParagraphFont"/>
    <w:link w:val="Heading2"/>
    <w:uiPriority w:val="4"/>
    <w:rsid w:val="007E61AA"/>
    <w:rPr>
      <w:rFonts w:ascii="Segoe UI Semibold" w:eastAsiaTheme="majorEastAsia" w:hAnsi="Segoe UI Semibold" w:cs="Times New Roman (Headings CS)"/>
      <w:bCs/>
      <w:color w:val="000000" w:themeColor="text1"/>
      <w:kern w:val="24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7E61AA"/>
    <w:rPr>
      <w:rFonts w:ascii="Segoe UI Semibold" w:eastAsia="Times New Roman" w:hAnsi="Segoe UI Semibold" w:cs="Segoe UI Semibold"/>
      <w:bCs/>
      <w:color w:val="000000" w:themeColor="text1"/>
      <w:kern w:val="18"/>
      <w:sz w:val="20"/>
      <w:szCs w:val="20"/>
    </w:rPr>
  </w:style>
  <w:style w:type="paragraph" w:styleId="TOC2">
    <w:name w:val="toc 2"/>
    <w:basedOn w:val="BodyCopy"/>
    <w:next w:val="BodyCopy"/>
    <w:uiPriority w:val="39"/>
    <w:pPr>
      <w:tabs>
        <w:tab w:val="left" w:leader="dot" w:pos="7884"/>
      </w:tabs>
      <w:spacing w:after="100"/>
      <w:ind w:left="220"/>
    </w:pPr>
  </w:style>
  <w:style w:type="numbering" w:customStyle="1" w:styleId="XXXXXXXX">
    <w:name w:val="XXXXXXXX"/>
    <w:uiPriority w:val="99"/>
    <w:pPr>
      <w:numPr>
        <w:numId w:val="2"/>
      </w:numPr>
    </w:pPr>
  </w:style>
  <w:style w:type="table" w:customStyle="1" w:styleId="Placeholder">
    <w:name w:val="Placeholder"/>
    <w:basedOn w:val="TableNormal"/>
    <w:uiPriority w:val="99"/>
    <w:qFormat/>
    <w:rPr>
      <w:sz w:val="20"/>
    </w:rPr>
    <w:tblPr>
      <w:tblStyleRowBandSize w:val="1"/>
      <w:tblInd w:w="115" w:type="dxa"/>
      <w:tblBorders>
        <w:top w:val="single" w:sz="4" w:space="0" w:color="00BCF2" w:themeColor="accent1"/>
        <w:left w:val="single" w:sz="4" w:space="0" w:color="00BCF2" w:themeColor="accent1"/>
        <w:bottom w:val="single" w:sz="4" w:space="0" w:color="00BCF2" w:themeColor="accent1"/>
        <w:right w:val="single" w:sz="4" w:space="0" w:color="00BCF2" w:themeColor="accent1"/>
        <w:insideH w:val="single" w:sz="4" w:space="0" w:color="00BCF2" w:themeColor="accent1"/>
        <w:insideV w:val="single" w:sz="4" w:space="0" w:color="00BCF2" w:themeColor="accent1"/>
      </w:tblBorders>
      <w:tblCellMar>
        <w:left w:w="115" w:type="dxa"/>
        <w:right w:w="115" w:type="dxa"/>
      </w:tblCellMar>
    </w:tblPr>
    <w:trPr>
      <w:cantSplit/>
    </w:trPr>
    <w:tcPr>
      <w:vAlign w:val="center"/>
    </w:tcPr>
    <w:tblStylePr w:type="firstRow">
      <w:rPr>
        <w:b/>
        <w:color w:val="D2D2D2" w:themeColor="background2"/>
      </w:rPr>
      <w:tblPr/>
      <w:tcPr>
        <w:shd w:val="clear" w:color="auto" w:fill="00BCF2" w:themeFill="accent1"/>
      </w:tcPr>
    </w:tblStylePr>
    <w:tblStylePr w:type="firstCol">
      <w:rPr>
        <w:b/>
      </w:rPr>
      <w:tblPr/>
      <w:tcPr>
        <w:shd w:val="clear" w:color="auto" w:fill="7FBA00" w:themeFill="accent3"/>
      </w:tcPr>
    </w:tblStylePr>
    <w:tblStylePr w:type="band2Horz">
      <w:tblPr/>
      <w:tcPr>
        <w:shd w:val="clear" w:color="auto" w:fill="B2B2B2" w:themeFill="background2" w:themeFillShade="D9"/>
      </w:tcPr>
    </w:tblStylePr>
  </w:style>
  <w:style w:type="paragraph" w:styleId="Revision">
    <w:name w:val="Revision"/>
    <w:hidden/>
    <w:uiPriority w:val="99"/>
    <w:semiHidden/>
  </w:style>
  <w:style w:type="paragraph" w:customStyle="1" w:styleId="Subheading1">
    <w:name w:val="Subheading 1"/>
    <w:basedOn w:val="BodyCopy"/>
    <w:autoRedefine/>
    <w:uiPriority w:val="4"/>
    <w:qFormat/>
    <w:rsid w:val="009D5863"/>
    <w:rPr>
      <w:rFonts w:asciiTheme="minorHAnsi" w:hAnsiTheme="minorHAnsi"/>
      <w:b/>
      <w:kern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asciiTheme="minorHAnsi" w:hAnsiTheme="minorHAnsi"/>
      <w:b w:val="0"/>
      <w:i w:val="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hAnsiTheme="minorHAnsi"/>
      <w:b w:val="0"/>
      <w:i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Theme="minorHAnsi" w:hAnsiTheme="minorHAnsi"/>
      <w:b/>
      <w:bCs/>
      <w:i w:val="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Theme="minorHAnsi" w:hAnsiTheme="minorHAnsi"/>
      <w:b w:val="0"/>
      <w:i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rFonts w:asciiTheme="minorHAnsi" w:hAnsiTheme="minorHAnsi"/>
      <w:b w:val="0"/>
      <w:i w:val="0"/>
      <w:sz w:val="24"/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223439"/>
  </w:style>
  <w:style w:type="character" w:customStyle="1" w:styleId="BodyTextChar">
    <w:name w:val="Body Text Char"/>
    <w:basedOn w:val="DefaultParagraphFont"/>
    <w:link w:val="BodyText"/>
    <w:uiPriority w:val="99"/>
    <w:rsid w:val="00223439"/>
    <w:rPr>
      <w:rFonts w:asciiTheme="minorHAnsi" w:hAnsiTheme="minorHAnsi"/>
      <w:b w:val="0"/>
      <w:i w:val="0"/>
      <w:sz w:val="24"/>
    </w:rPr>
  </w:style>
  <w:style w:type="character" w:customStyle="1" w:styleId="Heading5Char">
    <w:name w:val="Heading 5 Char"/>
    <w:aliases w:val="Quote_Attribution Char"/>
    <w:basedOn w:val="DefaultParagraphFont"/>
    <w:link w:val="Heading5"/>
    <w:uiPriority w:val="49"/>
    <w:rsid w:val="0092108F"/>
    <w:rPr>
      <w:rFonts w:asciiTheme="minorHAnsi" w:eastAsiaTheme="majorEastAsia" w:hAnsiTheme="minorHAnsi" w:cs="Times New Roman (Headings CS)"/>
      <w:color w:val="000000" w:themeColor="text1"/>
      <w:kern w:val="24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F313B"/>
  </w:style>
  <w:style w:type="paragraph" w:customStyle="1" w:styleId="Legalese">
    <w:name w:val="Legalese"/>
    <w:uiPriority w:val="12"/>
    <w:qFormat/>
    <w:rsid w:val="00651488"/>
    <w:pPr>
      <w:spacing w:after="120" w:line="180" w:lineRule="atLeast"/>
    </w:pPr>
    <w:rPr>
      <w:rFonts w:ascii="Segoe UI" w:eastAsia="Times New Roman" w:hAnsi="Segoe UI" w:cs="Times New Roman"/>
      <w:color w:val="000000" w:themeColor="text1"/>
      <w:sz w:val="14"/>
      <w:szCs w:val="20"/>
    </w:rPr>
  </w:style>
  <w:style w:type="paragraph" w:customStyle="1" w:styleId="Subheading2Nospaceafter">
    <w:name w:val="Subheading 2_No space after"/>
    <w:basedOn w:val="Subheading1"/>
    <w:next w:val="BodyText"/>
    <w:uiPriority w:val="5"/>
    <w:qFormat/>
    <w:rsid w:val="00690118"/>
    <w:pPr>
      <w:spacing w:after="0"/>
    </w:pPr>
  </w:style>
  <w:style w:type="paragraph" w:customStyle="1" w:styleId="BodyCopyNumbered">
    <w:name w:val="Body Copy_Numbered"/>
    <w:basedOn w:val="BodyCopyBulleted"/>
    <w:uiPriority w:val="9"/>
    <w:qFormat/>
    <w:rsid w:val="00572028"/>
    <w:pPr>
      <w:numPr>
        <w:numId w:val="38"/>
      </w:numPr>
      <w:ind w:left="288" w:hanging="288"/>
    </w:pPr>
    <w:rPr>
      <w:rFonts w:asciiTheme="minorHAnsi" w:hAnsiTheme="minorHAnsi" w:cstheme="minorHAnsi"/>
    </w:rPr>
  </w:style>
  <w:style w:type="paragraph" w:styleId="Header">
    <w:name w:val="header"/>
    <w:basedOn w:val="Normal"/>
    <w:link w:val="HeaderChar"/>
    <w:uiPriority w:val="99"/>
    <w:unhideWhenUsed/>
    <w:rsid w:val="00F4760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760C"/>
    <w:rPr>
      <w:rFonts w:ascii="Segoe UI" w:eastAsia="Times New Roman" w:hAnsi="Segoe UI" w:cs="Segoe UI"/>
      <w:color w:val="000000" w:themeColor="text1"/>
      <w:kern w:val="2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6D7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46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2214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008CB5" w:themeColor="accent1" w:themeShade="BF"/>
      <w:kern w:val="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422FD"/>
    <w:rPr>
      <w:color w:val="00BCF2" w:themeColor="followedHyperlink"/>
      <w:u w:val="single"/>
    </w:rPr>
  </w:style>
  <w:style w:type="character" w:customStyle="1" w:styleId="ui-provider">
    <w:name w:val="ui-provider"/>
    <w:basedOn w:val="DefaultParagraphFont"/>
    <w:rsid w:val="0008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9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70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7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2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IACxFZv4Vo" TargetMode="External"/><Relationship Id="rId18" Type="http://schemas.openxmlformats.org/officeDocument/2006/relationships/hyperlink" Target="https://www.youtube.com/watch?v=wBVuxzQL7PY" TargetMode="External"/><Relationship Id="rId26" Type="http://schemas.openxmlformats.org/officeDocument/2006/relationships/hyperlink" Target="https://www.youtube.com/@AdamStuart1/video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V8PjtCTTT6c" TargetMode="External"/><Relationship Id="rId34" Type="http://schemas.openxmlformats.org/officeDocument/2006/relationships/hyperlink" Target="https://www.youtube.com/watch?v=mb8xOAAodLo&amp;list=PLnWpsLZNgHzXMtKjaQJf4Rn64W86nUDv1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IdpSfLLgHxw" TargetMode="External"/><Relationship Id="rId17" Type="http://schemas.openxmlformats.org/officeDocument/2006/relationships/hyperlink" Target="https://www.youtube.com/watch?v=pY0LnKiDwRA&amp;list=PLlVtbbG169nED0_vMEniWBQjSoxTsBYS3" TargetMode="External"/><Relationship Id="rId25" Type="http://schemas.openxmlformats.org/officeDocument/2006/relationships/hyperlink" Target="https://www.youtube.com/watch?v=DFdOi0QVso4&amp;list=PL8sOwioiPP77aMrym1S-3hqYJsP9HEq1h&amp;index=8" TargetMode="External"/><Relationship Id="rId33" Type="http://schemas.openxmlformats.org/officeDocument/2006/relationships/hyperlink" Target="https://www.youtube.com/watch?v=AV3CybIyAgA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ka.ms/ztlabguide" TargetMode="External"/><Relationship Id="rId20" Type="http://schemas.openxmlformats.org/officeDocument/2006/relationships/hyperlink" Target="https://www.youtube.com/watch?v=E1t-x0T2bn0&amp;t=17s" TargetMode="External"/><Relationship Id="rId29" Type="http://schemas.openxmlformats.org/officeDocument/2006/relationships/hyperlink" Target="https://www.youtube.com/watch?v=eLSjnF6Crl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HfZ1kgHlrfg&amp;list=PLYGZ9Q0oTOHfsI-3IAhvyc09ssPDfoePv" TargetMode="External"/><Relationship Id="rId24" Type="http://schemas.openxmlformats.org/officeDocument/2006/relationships/hyperlink" Target="https://www.youtube.com/watch?v=W7d4ELS95KE&amp;t=25s" TargetMode="External"/><Relationship Id="rId32" Type="http://schemas.openxmlformats.org/officeDocument/2006/relationships/hyperlink" Target="https://www.youtube.com/watch?v=9Jv3ThPqVco&amp;list=PLnWpsLZNgHzUlRBMDKr-svz32frt3x_tC" TargetMode="External"/><Relationship Id="rId37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6Vm-h_3nKjc" TargetMode="External"/><Relationship Id="rId23" Type="http://schemas.openxmlformats.org/officeDocument/2006/relationships/hyperlink" Target="https://www.youtube.com/watch?v=ylJxGnKvNwg&amp;t=679s" TargetMode="External"/><Relationship Id="rId28" Type="http://schemas.openxmlformats.org/officeDocument/2006/relationships/hyperlink" Target="https://www.youtube.com/watch?v=6vISzj-z8k4" TargetMode="External"/><Relationship Id="rId36" Type="http://schemas.openxmlformats.org/officeDocument/2006/relationships/hyperlink" Target="https://aka.ms/AVDMechanicsSeri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KzTEJ_hen3c&amp;list=PL0JNAoFXnXR_8pR43xX_2UzlDGEtXzDNd" TargetMode="External"/><Relationship Id="rId31" Type="http://schemas.openxmlformats.org/officeDocument/2006/relationships/hyperlink" Target="https://www.youtube.com/watch?v=-dIUwl4vK9w&amp;list=PLnWpsLZNgHzWeiHA_wG0xuaZMlk1Nag7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hxexyuVRmgg" TargetMode="External"/><Relationship Id="rId22" Type="http://schemas.openxmlformats.org/officeDocument/2006/relationships/hyperlink" Target="https://www.youtube.com/watch?v=sPo1se_ebTI" TargetMode="External"/><Relationship Id="rId27" Type="http://schemas.openxmlformats.org/officeDocument/2006/relationships/hyperlink" Target="https://www.youtube.com/watch?v=adg1uS5CAII&amp;list=PL-V4YVm6AmwXf_KHM09GfDEHDs0yQa1k2" TargetMode="External"/><Relationship Id="rId30" Type="http://schemas.openxmlformats.org/officeDocument/2006/relationships/hyperlink" Target="https://www.youtube.com/watch?v=eZK5ooO4JiM&amp;list=PLYGZ9Q0oTOHcqclYTT4acGWpLrvjXh0Uj" TargetMode="External"/><Relationship Id="rId35" Type="http://schemas.openxmlformats.org/officeDocument/2006/relationships/hyperlink" Target="https://t.co/xzHGbokdO2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microsoft.sharepoint.com/sites/CAR/Office%20Template%20Library/Microsoft%20company%20templates/Whitepaper%20brand%20%20template.dotx" TargetMode="External"/></Relationships>
</file>

<file path=word/theme/theme1.xml><?xml version="1.0" encoding="utf-8"?>
<a:theme xmlns:a="http://schemas.openxmlformats.org/drawingml/2006/main" name="Office Theme">
  <a:themeElements>
    <a:clrScheme name="MS Simplicity">
      <a:dk1>
        <a:srgbClr val="000000"/>
      </a:dk1>
      <a:lt1>
        <a:srgbClr val="FFFFFF"/>
      </a:lt1>
      <a:dk2>
        <a:srgbClr val="636466"/>
      </a:dk2>
      <a:lt2>
        <a:srgbClr val="D2D2D2"/>
      </a:lt2>
      <a:accent1>
        <a:srgbClr val="00BCF2"/>
      </a:accent1>
      <a:accent2>
        <a:srgbClr val="E81123"/>
      </a:accent2>
      <a:accent3>
        <a:srgbClr val="7FBA00"/>
      </a:accent3>
      <a:accent4>
        <a:srgbClr val="5C005C"/>
      </a:accent4>
      <a:accent5>
        <a:srgbClr val="FFB900"/>
      </a:accent5>
      <a:accent6>
        <a:srgbClr val="737373"/>
      </a:accent6>
      <a:hlink>
        <a:srgbClr val="505050"/>
      </a:hlink>
      <a:folHlink>
        <a:srgbClr val="00BCF2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_Flow_SignoffStatus xmlns="e051f109-40f0-40d8-b5d0-4f6fc7578ce5" xsi:nil="true"/>
    <lcf76f155ced4ddcb4097134ff3c332f xmlns="e051f109-40f0-40d8-b5d0-4f6fc7578ce5">
      <Terms xmlns="http://schemas.microsoft.com/office/infopath/2007/PartnerControls"/>
    </lcf76f155ced4ddcb4097134ff3c332f>
    <SharedWithUsers xmlns="c2fe79a6-8abe-455d-ad41-5c60efd42c27">
      <UserInfo>
        <DisplayName/>
        <AccountId xsi:nil="true"/>
        <AccountType/>
      </UserInfo>
    </SharedWithUsers>
    <MediaLengthInSeconds xmlns="e051f109-40f0-40d8-b5d0-4f6fc7578ce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12DB734CAC46429CDE35839BF83CB7" ma:contentTypeVersion="27" ma:contentTypeDescription="Criar um novo documento." ma:contentTypeScope="" ma:versionID="6361f287b0cba3ae888dc21da45b6cd5">
  <xsd:schema xmlns:xsd="http://www.w3.org/2001/XMLSchema" xmlns:xs="http://www.w3.org/2001/XMLSchema" xmlns:p="http://schemas.microsoft.com/office/2006/metadata/properties" xmlns:ns1="http://schemas.microsoft.com/sharepoint/v3" xmlns:ns2="e051f109-40f0-40d8-b5d0-4f6fc7578ce5" xmlns:ns3="c2fe79a6-8abe-455d-ad41-5c60efd42c27" xmlns:ns4="230e9df3-be65-4c73-a93b-d1236ebd677e" targetNamespace="http://schemas.microsoft.com/office/2006/metadata/properties" ma:root="true" ma:fieldsID="7341b3a0775082788d44341baa072729" ns1:_="" ns2:_="" ns3:_="" ns4:_="">
    <xsd:import namespace="http://schemas.microsoft.com/sharepoint/v3"/>
    <xsd:import namespace="e051f109-40f0-40d8-b5d0-4f6fc7578ce5"/>
    <xsd:import namespace="c2fe79a6-8abe-455d-ad41-5c60efd42c27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Ação de IU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1f109-40f0-40d8-b5d0-4f6fc7578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m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e79a6-8abe-455d-ad41-5c60efd42c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12b3914-fd28-4b53-a746-fcfd87edfe12}" ma:internalName="TaxCatchAll" ma:showField="CatchAllData" ma:web="c2fe79a6-8abe-455d-ad41-5c60efd42c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67783-4216-4B6B-A6CD-020C2A814A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8EC37F-75E9-4ABA-BB79-EC08391F7D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e051f109-40f0-40d8-b5d0-4f6fc7578ce5"/>
    <ds:schemaRef ds:uri="c2fe79a6-8abe-455d-ad41-5c60efd42c27"/>
  </ds:schemaRefs>
</ds:datastoreItem>
</file>

<file path=customXml/itemProps3.xml><?xml version="1.0" encoding="utf-8"?>
<ds:datastoreItem xmlns:ds="http://schemas.openxmlformats.org/officeDocument/2006/customXml" ds:itemID="{6604F8DD-30E6-4B7A-8F26-8BE2D3459C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12477A-C007-4750-AC16-B04E730AC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51f109-40f0-40d8-b5d0-4f6fc7578ce5"/>
    <ds:schemaRef ds:uri="c2fe79a6-8abe-455d-ad41-5c60efd42c27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Whitepaper%20brand%20%20template.dotx</Template>
  <TotalTime>1020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jessecoyne@microsoft.com</dc:creator>
  <cp:lastModifiedBy>Len Volk</cp:lastModifiedBy>
  <cp:revision>226</cp:revision>
  <cp:lastPrinted>2022-10-15T00:14:00Z</cp:lastPrinted>
  <dcterms:created xsi:type="dcterms:W3CDTF">2022-09-27T20:32:00Z</dcterms:created>
  <dcterms:modified xsi:type="dcterms:W3CDTF">2023-10-20T03:21:00Z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2018-05-31T22:24:42.7211284Z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0x0101002212DB734CAC46429CDE35839BF83CB7</vt:lpwstr>
  </property>
  <property fmtid="{D5CDD505-2E9C-101B-9397-08002B2CF9AE}" pid="9" name="MediaServiceImageTags">
    <vt:lpwstr/>
  </property>
  <property fmtid="{D5CDD505-2E9C-101B-9397-08002B2CF9AE}" pid="10" name="Order">
    <vt:r8>12097700</vt:r8>
  </property>
  <property fmtid="{D5CDD505-2E9C-101B-9397-08002B2CF9AE}" pid="11" name="Lead Signoff">
    <vt:bool>false</vt:bool>
  </property>
  <property fmtid="{D5CDD505-2E9C-101B-9397-08002B2CF9AE}" pid="12" name="Title URL">
    <vt:lpwstr>, </vt:lpwstr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State">
    <vt:lpwstr>Open</vt:lpwstr>
  </property>
  <property fmtid="{D5CDD505-2E9C-101B-9397-08002B2CF9AE}" pid="18" name="_ExtendedDescription">
    <vt:lpwstr/>
  </property>
  <property fmtid="{D5CDD505-2E9C-101B-9397-08002B2CF9AE}" pid="19" name="TriggerFlowInfo">
    <vt:lpwstr/>
  </property>
  <property fmtid="{D5CDD505-2E9C-101B-9397-08002B2CF9AE}" pid="20" name="Mail Sent">
    <vt:bool>false</vt:bool>
  </property>
</Properties>
</file>